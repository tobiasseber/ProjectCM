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37" w:rsidRDefault="00935920">
      <w:pPr>
        <w:pStyle w:val="Title"/>
        <w:jc w:val="right"/>
      </w:pPr>
      <w:r>
        <w:fldChar w:fldCharType="begin"/>
      </w:r>
      <w:r>
        <w:instrText xml:space="preserve"> SUBJECT  \* MERGEFORMAT </w:instrText>
      </w:r>
      <w:r>
        <w:fldChar w:fldCharType="separate"/>
      </w:r>
      <w:r w:rsidR="00747DAF">
        <w:t>Project CM</w:t>
      </w:r>
      <w:r>
        <w:fldChar w:fldCharType="end"/>
      </w:r>
    </w:p>
    <w:p w:rsidR="00F24937" w:rsidRDefault="00CA7036">
      <w:pPr>
        <w:pStyle w:val="Title"/>
        <w:jc w:val="right"/>
      </w:pPr>
      <w:r>
        <w:fldChar w:fldCharType="begin"/>
      </w:r>
      <w:r>
        <w:instrText xml:space="preserve">title  \* Mergeformat </w:instrText>
      </w:r>
      <w:r>
        <w:fldChar w:fldCharType="separate"/>
      </w:r>
      <w:r w:rsidR="00747DAF">
        <w:t>Metrics</w:t>
      </w:r>
      <w:r>
        <w:fldChar w:fldCharType="end"/>
      </w:r>
    </w:p>
    <w:p w:rsidR="00F24937" w:rsidRDefault="00F24937">
      <w:pPr>
        <w:pStyle w:val="Title"/>
        <w:jc w:val="right"/>
      </w:pPr>
    </w:p>
    <w:p w:rsidR="00F24937" w:rsidRDefault="00286680">
      <w:pPr>
        <w:pStyle w:val="Title"/>
        <w:jc w:val="right"/>
        <w:rPr>
          <w:sz w:val="28"/>
        </w:rPr>
      </w:pPr>
      <w:r>
        <w:rPr>
          <w:sz w:val="28"/>
        </w:rPr>
        <w:t>Version 1.</w:t>
      </w:r>
      <w:r w:rsidR="004E44D9">
        <w:rPr>
          <w:sz w:val="28"/>
        </w:rPr>
        <w:t>0</w:t>
      </w:r>
    </w:p>
    <w:p w:rsidR="00F24937" w:rsidRDefault="00F24937"/>
    <w:p w:rsidR="00F24937" w:rsidRDefault="00F24937"/>
    <w:p w:rsidR="00F24937" w:rsidRDefault="00F24937">
      <w:pPr>
        <w:pStyle w:val="BodyText"/>
      </w:pPr>
    </w:p>
    <w:p w:rsidR="00F24937" w:rsidRDefault="00F24937">
      <w:pPr>
        <w:pStyle w:val="BodyText"/>
      </w:pPr>
    </w:p>
    <w:p w:rsidR="00F24937" w:rsidRDefault="00F24937">
      <w:pPr>
        <w:sectPr w:rsidR="00F24937">
          <w:headerReference w:type="default" r:id="rId9"/>
          <w:endnotePr>
            <w:numFmt w:val="decimal"/>
          </w:endnotePr>
          <w:pgSz w:w="12240" w:h="15840"/>
          <w:pgMar w:top="1440" w:right="1440" w:bottom="1440" w:left="1440" w:header="720" w:footer="720" w:gutter="0"/>
          <w:cols w:space="720"/>
          <w:vAlign w:val="center"/>
        </w:sectPr>
      </w:pPr>
    </w:p>
    <w:p w:rsidR="00F24937"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24937" w:rsidTr="00847059">
        <w:tc>
          <w:tcPr>
            <w:tcW w:w="1668" w:type="dxa"/>
          </w:tcPr>
          <w:p w:rsidR="00F24937" w:rsidRDefault="00424F26" w:rsidP="00161388">
            <w:pPr>
              <w:pStyle w:val="Tableheader"/>
            </w:pPr>
            <w:r>
              <w:t>Date</w:t>
            </w:r>
          </w:p>
        </w:tc>
        <w:tc>
          <w:tcPr>
            <w:tcW w:w="1275" w:type="dxa"/>
          </w:tcPr>
          <w:p w:rsidR="00F24937" w:rsidRDefault="00424F26" w:rsidP="00161388">
            <w:pPr>
              <w:pStyle w:val="Tableheader"/>
            </w:pPr>
            <w:r>
              <w:t>Version</w:t>
            </w:r>
          </w:p>
        </w:tc>
        <w:tc>
          <w:tcPr>
            <w:tcW w:w="3969" w:type="dxa"/>
          </w:tcPr>
          <w:p w:rsidR="00F24937" w:rsidRDefault="00424F26" w:rsidP="00161388">
            <w:pPr>
              <w:pStyle w:val="Tableheader"/>
            </w:pPr>
            <w:r>
              <w:t>Description</w:t>
            </w:r>
          </w:p>
        </w:tc>
        <w:tc>
          <w:tcPr>
            <w:tcW w:w="2592" w:type="dxa"/>
          </w:tcPr>
          <w:p w:rsidR="00F24937" w:rsidRDefault="00424F26" w:rsidP="00161388">
            <w:pPr>
              <w:pStyle w:val="Tableheader"/>
            </w:pPr>
            <w:r>
              <w:t>Author</w:t>
            </w:r>
          </w:p>
        </w:tc>
      </w:tr>
      <w:tr w:rsidR="00F24937" w:rsidTr="00847059">
        <w:tc>
          <w:tcPr>
            <w:tcW w:w="1668" w:type="dxa"/>
          </w:tcPr>
          <w:p w:rsidR="00F24937" w:rsidRDefault="008D250E" w:rsidP="00796F74">
            <w:pPr>
              <w:pStyle w:val="Tabledata"/>
            </w:pPr>
            <w:r>
              <w:t>15</w:t>
            </w:r>
            <w:r w:rsidR="00CA250B">
              <w:t>/</w:t>
            </w:r>
            <w:r w:rsidR="00796F74">
              <w:t>May</w:t>
            </w:r>
            <w:r w:rsidR="00CA250B">
              <w:t>/2014</w:t>
            </w:r>
          </w:p>
        </w:tc>
        <w:tc>
          <w:tcPr>
            <w:tcW w:w="1275" w:type="dxa"/>
          </w:tcPr>
          <w:p w:rsidR="00F24937" w:rsidRDefault="00847059" w:rsidP="00161388">
            <w:pPr>
              <w:pStyle w:val="Tabledata"/>
            </w:pPr>
            <w:r>
              <w:t>1.0</w:t>
            </w:r>
          </w:p>
        </w:tc>
        <w:tc>
          <w:tcPr>
            <w:tcW w:w="3969" w:type="dxa"/>
          </w:tcPr>
          <w:p w:rsidR="00F24937" w:rsidRDefault="00847059" w:rsidP="008D250E">
            <w:pPr>
              <w:pStyle w:val="Tabledata"/>
              <w:tabs>
                <w:tab w:val="center" w:pos="1876"/>
              </w:tabs>
            </w:pPr>
            <w:r>
              <w:t xml:space="preserve">Initial </w:t>
            </w:r>
            <w:r w:rsidR="008D250E">
              <w:t>creation of the document</w:t>
            </w:r>
          </w:p>
        </w:tc>
        <w:tc>
          <w:tcPr>
            <w:tcW w:w="2592" w:type="dxa"/>
          </w:tcPr>
          <w:p w:rsidR="00F24937" w:rsidRDefault="00847059" w:rsidP="00161388">
            <w:pPr>
              <w:pStyle w:val="Tabledata"/>
            </w:pPr>
            <w:r>
              <w:t>Storm Cloud Development</w:t>
            </w: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1850D6" w:rsidRDefault="001850D6" w:rsidP="00161388">
            <w:pPr>
              <w:pStyle w:val="Tabledata"/>
            </w:pPr>
          </w:p>
        </w:tc>
        <w:tc>
          <w:tcPr>
            <w:tcW w:w="2592" w:type="dxa"/>
          </w:tcPr>
          <w:p w:rsidR="00F24937" w:rsidRDefault="00F24937" w:rsidP="00796F74">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bl>
    <w:p w:rsidR="00F24937" w:rsidRDefault="00F24937"/>
    <w:p w:rsidR="00D10D97" w:rsidRDefault="00D10D97">
      <w:pPr>
        <w:pStyle w:val="Title"/>
      </w:pPr>
    </w:p>
    <w:p w:rsidR="00D10D97" w:rsidRDefault="00D10D97" w:rsidP="00D10D97">
      <w:pPr>
        <w:pStyle w:val="Title"/>
        <w:tabs>
          <w:tab w:val="left" w:pos="3240"/>
        </w:tabs>
        <w:jc w:val="left"/>
      </w:pPr>
      <w:r>
        <w:tab/>
      </w:r>
    </w:p>
    <w:p w:rsidR="00F24937" w:rsidRDefault="00424F26">
      <w:pPr>
        <w:pStyle w:val="Title"/>
      </w:pPr>
      <w:r w:rsidRPr="00D10D97">
        <w:br w:type="page"/>
      </w:r>
      <w:r>
        <w:lastRenderedPageBreak/>
        <w:t>Table of Contents</w:t>
      </w:r>
    </w:p>
    <w:p w:rsidR="00747DAF" w:rsidRDefault="00161388">
      <w:pPr>
        <w:pStyle w:val="TOC1"/>
        <w:tabs>
          <w:tab w:val="left" w:pos="432"/>
        </w:tabs>
        <w:rPr>
          <w:rFonts w:asciiTheme="minorHAnsi" w:eastAsiaTheme="minorEastAsia" w:hAnsiTheme="minorHAnsi" w:cstheme="minorBidi"/>
          <w:noProof/>
          <w:sz w:val="22"/>
          <w:szCs w:val="22"/>
          <w:lang w:val="de-DE" w:eastAsia="de-DE"/>
        </w:rPr>
      </w:pPr>
      <w:r>
        <w:rPr>
          <w:rFonts w:cs="Arial"/>
          <w:b/>
        </w:rPr>
        <w:fldChar w:fldCharType="begin"/>
      </w:r>
      <w:r>
        <w:rPr>
          <w:rFonts w:cs="Arial"/>
          <w:b/>
        </w:rPr>
        <w:instrText xml:space="preserve"> TOC \o "1-3" </w:instrText>
      </w:r>
      <w:r>
        <w:rPr>
          <w:rFonts w:cs="Arial"/>
          <w:b/>
        </w:rPr>
        <w:fldChar w:fldCharType="separate"/>
      </w:r>
      <w:r w:rsidR="00747DAF">
        <w:rPr>
          <w:noProof/>
        </w:rPr>
        <w:t>1.</w:t>
      </w:r>
      <w:r w:rsidR="00747DAF">
        <w:rPr>
          <w:rFonts w:asciiTheme="minorHAnsi" w:eastAsiaTheme="minorEastAsia" w:hAnsiTheme="minorHAnsi" w:cstheme="minorBidi"/>
          <w:noProof/>
          <w:sz w:val="22"/>
          <w:szCs w:val="22"/>
          <w:lang w:val="de-DE" w:eastAsia="de-DE"/>
        </w:rPr>
        <w:tab/>
      </w:r>
      <w:r w:rsidR="00747DAF">
        <w:rPr>
          <w:noProof/>
        </w:rPr>
        <w:t>Metrics</w:t>
      </w:r>
      <w:r w:rsidR="00747DAF">
        <w:rPr>
          <w:noProof/>
        </w:rPr>
        <w:tab/>
      </w:r>
      <w:r w:rsidR="00747DAF">
        <w:rPr>
          <w:noProof/>
        </w:rPr>
        <w:fldChar w:fldCharType="begin"/>
      </w:r>
      <w:r w:rsidR="00747DAF">
        <w:rPr>
          <w:noProof/>
        </w:rPr>
        <w:instrText xml:space="preserve"> PAGEREF _Toc387930941 \h </w:instrText>
      </w:r>
      <w:r w:rsidR="00747DAF">
        <w:rPr>
          <w:noProof/>
        </w:rPr>
      </w:r>
      <w:r w:rsidR="00747DAF">
        <w:rPr>
          <w:noProof/>
        </w:rPr>
        <w:fldChar w:fldCharType="separate"/>
      </w:r>
      <w:r w:rsidR="001A19B8">
        <w:rPr>
          <w:noProof/>
        </w:rPr>
        <w:t>4</w:t>
      </w:r>
      <w:r w:rsidR="00747DAF">
        <w:rPr>
          <w:noProof/>
        </w:rPr>
        <w:fldChar w:fldCharType="end"/>
      </w:r>
    </w:p>
    <w:p w:rsidR="00747DAF" w:rsidRDefault="00747DAF">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_Toc387930942 \h </w:instrText>
      </w:r>
      <w:r>
        <w:rPr>
          <w:noProof/>
        </w:rPr>
      </w:r>
      <w:r>
        <w:rPr>
          <w:noProof/>
        </w:rPr>
        <w:fldChar w:fldCharType="separate"/>
      </w:r>
      <w:r w:rsidR="001A19B8">
        <w:rPr>
          <w:noProof/>
        </w:rPr>
        <w:t>4</w:t>
      </w:r>
      <w:r>
        <w:rPr>
          <w:noProof/>
        </w:rPr>
        <w:fldChar w:fldCharType="end"/>
      </w:r>
    </w:p>
    <w:p w:rsidR="00747DAF" w:rsidRDefault="00747DAF">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Cyclomatic Complexity</w:t>
      </w:r>
      <w:r>
        <w:rPr>
          <w:noProof/>
        </w:rPr>
        <w:tab/>
      </w:r>
      <w:r>
        <w:rPr>
          <w:noProof/>
        </w:rPr>
        <w:fldChar w:fldCharType="begin"/>
      </w:r>
      <w:r>
        <w:rPr>
          <w:noProof/>
        </w:rPr>
        <w:instrText xml:space="preserve"> PAGEREF _Toc387930943 \h </w:instrText>
      </w:r>
      <w:r>
        <w:rPr>
          <w:noProof/>
        </w:rPr>
      </w:r>
      <w:r>
        <w:rPr>
          <w:noProof/>
        </w:rPr>
        <w:fldChar w:fldCharType="separate"/>
      </w:r>
      <w:r w:rsidR="001A19B8">
        <w:rPr>
          <w:noProof/>
        </w:rPr>
        <w:t>5</w:t>
      </w:r>
      <w:r>
        <w:rPr>
          <w:noProof/>
        </w:rPr>
        <w:fldChar w:fldCharType="end"/>
      </w:r>
    </w:p>
    <w:p w:rsidR="00747DAF" w:rsidRDefault="00747DAF">
      <w:pPr>
        <w:pStyle w:val="TOC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Maintainability Index</w:t>
      </w:r>
      <w:r>
        <w:rPr>
          <w:noProof/>
        </w:rPr>
        <w:tab/>
      </w:r>
      <w:r>
        <w:rPr>
          <w:noProof/>
        </w:rPr>
        <w:fldChar w:fldCharType="begin"/>
      </w:r>
      <w:r>
        <w:rPr>
          <w:noProof/>
        </w:rPr>
        <w:instrText xml:space="preserve"> PAGEREF _Toc387930944 \h </w:instrText>
      </w:r>
      <w:r>
        <w:rPr>
          <w:noProof/>
        </w:rPr>
      </w:r>
      <w:r>
        <w:rPr>
          <w:noProof/>
        </w:rPr>
        <w:fldChar w:fldCharType="separate"/>
      </w:r>
      <w:r w:rsidR="001A19B8">
        <w:rPr>
          <w:noProof/>
        </w:rPr>
        <w:t>5</w:t>
      </w:r>
      <w:r>
        <w:rPr>
          <w:noProof/>
        </w:rPr>
        <w:fldChar w:fldCharType="end"/>
      </w:r>
    </w:p>
    <w:p w:rsidR="00F24937" w:rsidRDefault="00161388">
      <w:pPr>
        <w:pStyle w:val="Title"/>
      </w:pPr>
      <w:r>
        <w:rPr>
          <w:rFonts w:cs="Arial"/>
          <w:b w:val="0"/>
          <w:sz w:val="20"/>
        </w:rPr>
        <w:fldChar w:fldCharType="end"/>
      </w:r>
      <w:r w:rsidR="00424F26">
        <w:br w:type="page"/>
      </w:r>
      <w:r w:rsidR="00CA7036">
        <w:lastRenderedPageBreak/>
        <w:fldChar w:fldCharType="begin"/>
      </w:r>
      <w:r w:rsidR="00CA7036">
        <w:instrText xml:space="preserve">title  \* Mergeformat </w:instrText>
      </w:r>
      <w:r w:rsidR="00CA7036">
        <w:fldChar w:fldCharType="separate"/>
      </w:r>
      <w:r w:rsidR="00747DAF">
        <w:t>Metrics</w:t>
      </w:r>
      <w:r w:rsidR="00CA7036">
        <w:fldChar w:fldCharType="end"/>
      </w:r>
    </w:p>
    <w:p w:rsidR="00F24937" w:rsidRDefault="00F24937">
      <w:pPr>
        <w:pStyle w:val="InfoBlue"/>
      </w:pPr>
    </w:p>
    <w:p w:rsidR="00B7449F" w:rsidRDefault="00A033DD" w:rsidP="00B7449F">
      <w:pPr>
        <w:pStyle w:val="Heading1"/>
      </w:pPr>
      <w:bookmarkStart w:id="0" w:name="_Toc423410238"/>
      <w:bookmarkStart w:id="1" w:name="_Toc425054504"/>
      <w:bookmarkStart w:id="2" w:name="_Toc387930941"/>
      <w:r>
        <w:t>Metrics</w:t>
      </w:r>
      <w:bookmarkEnd w:id="2"/>
    </w:p>
    <w:p w:rsidR="007D0624" w:rsidRPr="007D0624" w:rsidRDefault="007D0624" w:rsidP="007D0624">
      <w:pPr>
        <w:pStyle w:val="Text"/>
      </w:pPr>
      <w:r>
        <w:t xml:space="preserve">A metric is a measurement scale for coding. There are several different methods that can be used to classify the code. This document describes two methods that are used for </w:t>
      </w:r>
      <w:proofErr w:type="spellStart"/>
      <w:r>
        <w:rPr>
          <w:i/>
        </w:rPr>
        <w:t>ProjectCM</w:t>
      </w:r>
      <w:proofErr w:type="spellEnd"/>
      <w:r>
        <w:t>.</w:t>
      </w:r>
    </w:p>
    <w:p w:rsidR="009D6569" w:rsidRDefault="00424F26" w:rsidP="001172EC">
      <w:pPr>
        <w:pStyle w:val="Heading2"/>
      </w:pPr>
      <w:bookmarkStart w:id="3" w:name="_Toc387930942"/>
      <w:r>
        <w:t>Brief Description</w:t>
      </w:r>
      <w:bookmarkStart w:id="4" w:name="_Toc423410239"/>
      <w:bookmarkStart w:id="5" w:name="_Toc425054505"/>
      <w:bookmarkStart w:id="6" w:name="_Toc423410251"/>
      <w:bookmarkStart w:id="7" w:name="_Toc425054510"/>
      <w:bookmarkEnd w:id="0"/>
      <w:bookmarkEnd w:id="1"/>
      <w:bookmarkEnd w:id="3"/>
    </w:p>
    <w:p w:rsidR="00D4070E" w:rsidRDefault="009D6569" w:rsidP="001172EC">
      <w:pPr>
        <w:pStyle w:val="Text"/>
      </w:pPr>
      <w:r>
        <w:t xml:space="preserve">The metrics for </w:t>
      </w:r>
      <w:proofErr w:type="spellStart"/>
      <w:r w:rsidRPr="009D6569">
        <w:rPr>
          <w:i/>
        </w:rPr>
        <w:t>ProjectCM</w:t>
      </w:r>
      <w:proofErr w:type="spellEnd"/>
      <w:r>
        <w:t xml:space="preserve"> are calculated with every </w:t>
      </w:r>
      <w:proofErr w:type="spellStart"/>
      <w:r>
        <w:t>travis</w:t>
      </w:r>
      <w:proofErr w:type="spellEnd"/>
      <w:r>
        <w:t xml:space="preserve">-ci build. So the developer has the possibility to check the metrics after every build on </w:t>
      </w:r>
      <w:r>
        <w:fldChar w:fldCharType="begin"/>
      </w:r>
      <w:r>
        <w:instrText xml:space="preserve"> HYPERLINK "</w:instrText>
      </w:r>
      <w:r w:rsidRPr="009D6569">
        <w:instrText>https://travis-ci.org/tobias-engelmann/ProjectCM</w:instrText>
      </w:r>
      <w:r>
        <w:instrText xml:space="preserve">" </w:instrText>
      </w:r>
      <w:r>
        <w:fldChar w:fldCharType="separate"/>
      </w:r>
      <w:r w:rsidRPr="00D93F83">
        <w:rPr>
          <w:rStyle w:val="Hyperlink"/>
        </w:rPr>
        <w:t>https://travis-ci.org/tobias-engelmann/ProjectCM</w:t>
      </w:r>
      <w:r>
        <w:fldChar w:fldCharType="end"/>
      </w:r>
      <w:r>
        <w:t xml:space="preserve"> in the console output of the worker.</w:t>
      </w:r>
      <w:r w:rsidR="00D770C3">
        <w:t xml:space="preserve"> </w:t>
      </w:r>
    </w:p>
    <w:p w:rsidR="009D6569" w:rsidRDefault="00D770C3" w:rsidP="001172EC">
      <w:pPr>
        <w:pStyle w:val="Text"/>
      </w:pPr>
      <w:r>
        <w:t xml:space="preserve">Example build: </w:t>
      </w:r>
      <w:r>
        <w:fldChar w:fldCharType="begin"/>
      </w:r>
      <w:r>
        <w:instrText xml:space="preserve"> HYPERLINK "</w:instrText>
      </w:r>
      <w:r w:rsidRPr="00D770C3">
        <w:instrText>https://travis-ci.org/tobias-engelmann/ProjectCM/jobs/25241022</w:instrText>
      </w:r>
      <w:r>
        <w:instrText xml:space="preserve">" </w:instrText>
      </w:r>
      <w:r>
        <w:fldChar w:fldCharType="separate"/>
      </w:r>
      <w:r w:rsidRPr="00D93F83">
        <w:rPr>
          <w:rStyle w:val="Hyperlink"/>
        </w:rPr>
        <w:t>https://travis-ci.org/tobias-engelmann/ProjectCM/jobs/25241022</w:t>
      </w:r>
      <w:r>
        <w:fldChar w:fldCharType="end"/>
      </w:r>
    </w:p>
    <w:p w:rsidR="00D770C3" w:rsidRDefault="00D770C3" w:rsidP="001172EC">
      <w:pPr>
        <w:pStyle w:val="Text"/>
      </w:pPr>
    </w:p>
    <w:p w:rsidR="009D6569" w:rsidRDefault="009D6569" w:rsidP="001172EC">
      <w:pPr>
        <w:pStyle w:val="Text"/>
      </w:pPr>
      <w:r>
        <w:t xml:space="preserve">Also it is possible to run the metric checks manually via bash. You must switch to the “metrics” folder. Then you run “bash metricsAll.sh” in your console. The output is stored </w:t>
      </w:r>
      <w:r w:rsidR="00BD0F19">
        <w:t>to</w:t>
      </w:r>
      <w:r>
        <w:t xml:space="preserve"> the folder “result” in the “metrics” folder. If you want to have the output directly in your console, run “bash metricsAll.sh console”. Also it is possible to check a single metric. Just replace “</w:t>
      </w:r>
      <w:proofErr w:type="spellStart"/>
      <w:r>
        <w:t>metricsAll</w:t>
      </w:r>
      <w:proofErr w:type="spellEnd"/>
      <w:r>
        <w:t xml:space="preserve"> with the name of the file you want to execute”. The bash files can be found here: </w:t>
      </w:r>
      <w:r>
        <w:fldChar w:fldCharType="begin"/>
      </w:r>
      <w:r>
        <w:instrText xml:space="preserve"> HYPERLINK "</w:instrText>
      </w:r>
      <w:r w:rsidRPr="009D6569">
        <w:instrText>https://github.com/tobias-engelmann/ProjectCM/tree/master/metrics</w:instrText>
      </w:r>
      <w:r>
        <w:instrText xml:space="preserve">" </w:instrText>
      </w:r>
      <w:r>
        <w:fldChar w:fldCharType="separate"/>
      </w:r>
      <w:r w:rsidRPr="00D93F83">
        <w:rPr>
          <w:rStyle w:val="Hyperlink"/>
        </w:rPr>
        <w:t>https://github.com/tobias-engelmann/ProjectCM/tree/master/metrics</w:t>
      </w:r>
      <w:r>
        <w:fldChar w:fldCharType="end"/>
      </w:r>
    </w:p>
    <w:p w:rsidR="009D6569" w:rsidRDefault="009D6569" w:rsidP="001172EC">
      <w:pPr>
        <w:pStyle w:val="Text"/>
      </w:pPr>
    </w:p>
    <w:p w:rsidR="009D6569" w:rsidRPr="009D6569" w:rsidRDefault="009D6569" w:rsidP="001172EC">
      <w:pPr>
        <w:pStyle w:val="Text"/>
      </w:pPr>
      <w:r>
        <w:t xml:space="preserve">The two metrics we have a look </w:t>
      </w:r>
      <w:r w:rsidR="007D0624">
        <w:t xml:space="preserve">on are the </w:t>
      </w:r>
      <w:proofErr w:type="spellStart"/>
      <w:r w:rsidR="007D0624">
        <w:t>Cyclomatic</w:t>
      </w:r>
      <w:proofErr w:type="spellEnd"/>
      <w:r w:rsidR="007D0624">
        <w:t xml:space="preserve"> C</w:t>
      </w:r>
      <w:r w:rsidR="004C1BCE">
        <w:t xml:space="preserve">omplexity and </w:t>
      </w:r>
      <w:r w:rsidR="007D0624">
        <w:t>the M</w:t>
      </w:r>
      <w:r w:rsidR="004C1BCE">
        <w:t>aintainability</w:t>
      </w:r>
      <w:r w:rsidR="007D0624">
        <w:t xml:space="preserve"> Index</w:t>
      </w:r>
      <w:r w:rsidR="004C1BCE">
        <w:t>.</w:t>
      </w:r>
    </w:p>
    <w:p w:rsidR="000510A9" w:rsidRDefault="000510A9">
      <w:pPr>
        <w:widowControl/>
        <w:spacing w:line="240" w:lineRule="auto"/>
        <w:rPr>
          <w:rFonts w:ascii="Arial" w:hAnsi="Arial"/>
          <w:b/>
          <w:sz w:val="28"/>
        </w:rPr>
      </w:pPr>
      <w:r>
        <w:br w:type="page"/>
      </w:r>
    </w:p>
    <w:p w:rsidR="0010601F" w:rsidRDefault="00CA5D37" w:rsidP="0010601F">
      <w:pPr>
        <w:pStyle w:val="Heading2"/>
      </w:pPr>
      <w:bookmarkStart w:id="8" w:name="_Toc387930943"/>
      <w:proofErr w:type="spellStart"/>
      <w:r>
        <w:lastRenderedPageBreak/>
        <w:t>Cyclomatic</w:t>
      </w:r>
      <w:proofErr w:type="spellEnd"/>
      <w:r>
        <w:t xml:space="preserve"> Complexity</w:t>
      </w:r>
      <w:bookmarkEnd w:id="8"/>
    </w:p>
    <w:p w:rsidR="001B349D" w:rsidRDefault="001B349D" w:rsidP="001B349D">
      <w:pPr>
        <w:pStyle w:val="Text"/>
      </w:pPr>
      <w:r>
        <w:t xml:space="preserve">The </w:t>
      </w:r>
      <w:proofErr w:type="spellStart"/>
      <w:r>
        <w:t>Cyclomatic</w:t>
      </w:r>
      <w:proofErr w:type="spellEnd"/>
      <w:r>
        <w:t xml:space="preserve"> Complexity is an indicator for the number of decisions to make when going through a specific code part. Every decision which is made like “if”, “</w:t>
      </w:r>
      <w:proofErr w:type="spellStart"/>
      <w:r>
        <w:t>elif</w:t>
      </w:r>
      <w:proofErr w:type="spellEnd"/>
      <w:r>
        <w:t xml:space="preserve">”, “assert” or even </w:t>
      </w:r>
      <w:r w:rsidR="008D3327">
        <w:t>B</w:t>
      </w:r>
      <w:r>
        <w:t xml:space="preserve">oolean </w:t>
      </w:r>
      <w:r w:rsidR="00917CC2">
        <w:t>o</w:t>
      </w:r>
      <w:r>
        <w:t xml:space="preserve">perators raises the counter by one. This means that a higher score indicates a worse </w:t>
      </w:r>
      <w:proofErr w:type="spellStart"/>
      <w:r>
        <w:t>Cyclomatic</w:t>
      </w:r>
      <w:proofErr w:type="spellEnd"/>
      <w:r>
        <w:t xml:space="preserve"> Complexity as there are more paths to go and</w:t>
      </w:r>
      <w:r w:rsidR="00D521A2">
        <w:t xml:space="preserve"> the code part is more complex.</w:t>
      </w:r>
    </w:p>
    <w:p w:rsidR="00D521A2" w:rsidRDefault="00D521A2" w:rsidP="001B349D">
      <w:pPr>
        <w:pStyle w:val="Text"/>
      </w:pPr>
      <w:r>
        <w:t>The output of the result of the tool we use is structured as followed:</w:t>
      </w:r>
    </w:p>
    <w:p w:rsidR="00D521A2" w:rsidRDefault="00D521A2" w:rsidP="001B349D">
      <w:pPr>
        <w:pStyle w:val="Text"/>
        <w:rPr>
          <w:rFonts w:ascii="Courier New" w:hAnsi="Courier New" w:cs="Courier New"/>
        </w:rPr>
      </w:pPr>
      <w:proofErr w:type="gramStart"/>
      <w:r w:rsidRPr="00D521A2">
        <w:rPr>
          <w:rFonts w:ascii="Courier New" w:hAnsi="Courier New" w:cs="Courier New"/>
        </w:rPr>
        <w:t>type</w:t>
      </w:r>
      <w:proofErr w:type="gramEnd"/>
      <w:r w:rsidRPr="00D521A2">
        <w:rPr>
          <w:rFonts w:ascii="Courier New" w:hAnsi="Courier New" w:cs="Courier New"/>
        </w:rPr>
        <w:t xml:space="preserve"> </w:t>
      </w:r>
      <w:proofErr w:type="spellStart"/>
      <w:r w:rsidRPr="00D521A2">
        <w:rPr>
          <w:rFonts w:ascii="Courier New" w:hAnsi="Courier New" w:cs="Courier New"/>
        </w:rPr>
        <w:t>lineNumber:columnOffset</w:t>
      </w:r>
      <w:proofErr w:type="spellEnd"/>
      <w:r w:rsidRPr="00D521A2">
        <w:rPr>
          <w:rFonts w:ascii="Courier New" w:hAnsi="Courier New" w:cs="Courier New"/>
        </w:rPr>
        <w:t xml:space="preserve"> </w:t>
      </w:r>
      <w:proofErr w:type="spellStart"/>
      <w:r w:rsidRPr="00D521A2">
        <w:rPr>
          <w:rFonts w:ascii="Courier New" w:hAnsi="Courier New" w:cs="Courier New"/>
        </w:rPr>
        <w:t>fullName</w:t>
      </w:r>
      <w:proofErr w:type="spellEnd"/>
      <w:r w:rsidRPr="00D521A2">
        <w:rPr>
          <w:rFonts w:ascii="Courier New" w:hAnsi="Courier New" w:cs="Courier New"/>
        </w:rPr>
        <w:t xml:space="preserve"> </w:t>
      </w:r>
      <w:r>
        <w:rPr>
          <w:rFonts w:ascii="Courier New" w:hAnsi="Courier New" w:cs="Courier New"/>
        </w:rPr>
        <w:t>-</w:t>
      </w:r>
      <w:r w:rsidR="0040494E">
        <w:rPr>
          <w:rFonts w:ascii="Courier New" w:hAnsi="Courier New" w:cs="Courier New"/>
        </w:rPr>
        <w:t xml:space="preserve"> ranking</w:t>
      </w:r>
      <w:r w:rsidRPr="00D521A2">
        <w:rPr>
          <w:rFonts w:ascii="Courier New" w:hAnsi="Courier New" w:cs="Courier New"/>
        </w:rPr>
        <w:t>(score)</w:t>
      </w:r>
    </w:p>
    <w:p w:rsidR="00D521A2" w:rsidRDefault="00D521A2" w:rsidP="00D521A2">
      <w:pPr>
        <w:pStyle w:val="Text"/>
      </w:pPr>
    </w:p>
    <w:p w:rsidR="000C259B" w:rsidRDefault="001C4BA9" w:rsidP="00D521A2">
      <w:pPr>
        <w:pStyle w:val="Text"/>
      </w:pPr>
      <w:r>
        <w:t>As our system has no bad rating, it is not possible to show an example of bad code. So we would explain the metri</w:t>
      </w:r>
      <w:r w:rsidR="00D770C3">
        <w:t>c based on a good piece of code:</w:t>
      </w:r>
    </w:p>
    <w:p w:rsidR="001C4BA9" w:rsidRDefault="00D770C3" w:rsidP="00D521A2">
      <w:pPr>
        <w:pStyle w:val="Text"/>
      </w:pPr>
      <w:hyperlink r:id="rId10" w:history="1">
        <w:r w:rsidRPr="00D93F83">
          <w:rPr>
            <w:rStyle w:val="Hyperlink"/>
          </w:rPr>
          <w:t>https://github.com/tobias-engelmann/ProjectCM/blob/master/src/adressbook/views.py</w:t>
        </w:r>
      </w:hyperlink>
    </w:p>
    <w:p w:rsidR="00D770C3" w:rsidRDefault="00D770C3" w:rsidP="00D521A2">
      <w:pPr>
        <w:pStyle w:val="Text"/>
      </w:pPr>
    </w:p>
    <w:p w:rsidR="00D770C3" w:rsidRPr="00D521A2" w:rsidRDefault="00D770C3" w:rsidP="00D521A2">
      <w:pPr>
        <w:pStyle w:val="Text"/>
      </w:pPr>
      <w:r>
        <w:t>If you check the methods, each method is with a low complexity, as there is usually only one decision to be made.</w:t>
      </w:r>
      <w:r w:rsidR="00050DFF">
        <w:t xml:space="preserve"> So the tests for the functions are easy and </w:t>
      </w:r>
      <w:r w:rsidR="00BC3226">
        <w:t>it is not necessary to write many tests to check all possible paths.</w:t>
      </w:r>
    </w:p>
    <w:p w:rsidR="008F118F" w:rsidRDefault="00CA5D37" w:rsidP="00A877D7">
      <w:pPr>
        <w:pStyle w:val="Heading2"/>
      </w:pPr>
      <w:bookmarkStart w:id="9" w:name="_Toc387930944"/>
      <w:bookmarkEnd w:id="4"/>
      <w:bookmarkEnd w:id="5"/>
      <w:bookmarkEnd w:id="6"/>
      <w:bookmarkEnd w:id="7"/>
      <w:r>
        <w:t>Maintainability Index</w:t>
      </w:r>
      <w:bookmarkEnd w:id="9"/>
    </w:p>
    <w:p w:rsidR="0040494E" w:rsidRDefault="0040494E" w:rsidP="0040494E">
      <w:pPr>
        <w:pStyle w:val="Text"/>
      </w:pPr>
      <w:r>
        <w:t xml:space="preserve">The </w:t>
      </w:r>
      <w:r>
        <w:t>Maintainability Index shows how maintainable the source code is. Maintainable means how easy it is to change and support the source</w:t>
      </w:r>
      <w:r w:rsidR="000C259B">
        <w:t xml:space="preserve"> code</w:t>
      </w:r>
      <w:r>
        <w:t>.</w:t>
      </w:r>
      <w:r w:rsidR="00843288">
        <w:t xml:space="preserve"> The Maintainability Index is a calculation based on the source lines of code, the </w:t>
      </w:r>
      <w:proofErr w:type="spellStart"/>
      <w:r w:rsidR="00843288">
        <w:t>Cyclomatic</w:t>
      </w:r>
      <w:proofErr w:type="spellEnd"/>
      <w:r w:rsidR="00843288">
        <w:t xml:space="preserve"> Complexity and the Halstead Volume. The Halstead Volume indicates how big the actual implementation of a specific program code part is.</w:t>
      </w:r>
    </w:p>
    <w:p w:rsidR="0040494E" w:rsidRDefault="0040494E" w:rsidP="0040494E">
      <w:pPr>
        <w:pStyle w:val="Text"/>
      </w:pPr>
      <w:r>
        <w:t>The output of the result of the tool we use is structured as followed:</w:t>
      </w:r>
    </w:p>
    <w:p w:rsidR="0040494E" w:rsidRDefault="0040494E" w:rsidP="0040494E">
      <w:pPr>
        <w:pStyle w:val="Text"/>
        <w:rPr>
          <w:rFonts w:ascii="Courier New" w:hAnsi="Courier New" w:cs="Courier New"/>
        </w:rPr>
      </w:pPr>
      <w:proofErr w:type="spellStart"/>
      <w:proofErr w:type="gramStart"/>
      <w:r>
        <w:rPr>
          <w:rFonts w:ascii="Courier New" w:hAnsi="Courier New" w:cs="Courier New"/>
        </w:rPr>
        <w:t>fileName</w:t>
      </w:r>
      <w:proofErr w:type="spellEnd"/>
      <w:proofErr w:type="gramEnd"/>
      <w:r w:rsidRPr="00D521A2">
        <w:rPr>
          <w:rFonts w:ascii="Courier New" w:hAnsi="Courier New" w:cs="Courier New"/>
        </w:rPr>
        <w:t xml:space="preserve"> </w:t>
      </w:r>
      <w:r w:rsidR="00843288">
        <w:rPr>
          <w:rFonts w:ascii="Courier New" w:hAnsi="Courier New" w:cs="Courier New"/>
        </w:rPr>
        <w:t>–</w:t>
      </w:r>
      <w:r>
        <w:rPr>
          <w:rFonts w:ascii="Courier New" w:hAnsi="Courier New" w:cs="Courier New"/>
        </w:rPr>
        <w:t xml:space="preserve"> ranking</w:t>
      </w:r>
    </w:p>
    <w:p w:rsidR="00843288" w:rsidRPr="00843288" w:rsidRDefault="00843288" w:rsidP="00843288">
      <w:pPr>
        <w:pStyle w:val="Text"/>
      </w:pPr>
    </w:p>
    <w:p w:rsidR="000C259B" w:rsidRDefault="00843288" w:rsidP="0040494E">
      <w:pPr>
        <w:pStyle w:val="Text"/>
      </w:pPr>
      <w:r>
        <w:t>As our system has no bad rating, it is not possible to show an example of bad code. So we would explain the metri</w:t>
      </w:r>
      <w:r w:rsidR="0002161D">
        <w:t xml:space="preserve">c based on a good piece of code: </w:t>
      </w:r>
    </w:p>
    <w:bookmarkStart w:id="10" w:name="_GoBack"/>
    <w:bookmarkEnd w:id="10"/>
    <w:p w:rsidR="00843288" w:rsidRDefault="0002161D" w:rsidP="0040494E">
      <w:pPr>
        <w:pStyle w:val="Text"/>
      </w:pPr>
      <w:r>
        <w:fldChar w:fldCharType="begin"/>
      </w:r>
      <w:r>
        <w:instrText xml:space="preserve"> HYPERLINK "</w:instrText>
      </w:r>
      <w:r w:rsidRPr="0002161D">
        <w:instrText>https://github.com/tobias-engelmann/ProjectCM/blob/master/src/adressbook/views.py</w:instrText>
      </w:r>
      <w:r>
        <w:instrText xml:space="preserve">" </w:instrText>
      </w:r>
      <w:r>
        <w:fldChar w:fldCharType="separate"/>
      </w:r>
      <w:r w:rsidRPr="00D93F83">
        <w:rPr>
          <w:rStyle w:val="Hyperlink"/>
        </w:rPr>
        <w:t>https://github.com/tobias-engelmann/ProjectCM/blob/master/src/adressbook/views.py</w:t>
      </w:r>
      <w:r>
        <w:fldChar w:fldCharType="end"/>
      </w:r>
    </w:p>
    <w:p w:rsidR="0002161D" w:rsidRDefault="0002161D" w:rsidP="0040494E">
      <w:pPr>
        <w:pStyle w:val="Text"/>
      </w:pPr>
    </w:p>
    <w:p w:rsidR="0002161D" w:rsidRPr="0040494E" w:rsidRDefault="0002161D" w:rsidP="0040494E">
      <w:pPr>
        <w:pStyle w:val="Text"/>
      </w:pPr>
      <w:r>
        <w:t>As you can see, each method is short and has a specific functionality. The file size is ok, as it is easy to keep the overview over all methods. This helps to find bugs easy without too long searching and it is also possible to add new features easily.</w:t>
      </w:r>
    </w:p>
    <w:sectPr w:rsidR="0002161D" w:rsidRPr="0040494E">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920" w:rsidRDefault="00935920">
      <w:pPr>
        <w:spacing w:line="240" w:lineRule="auto"/>
      </w:pPr>
      <w:r>
        <w:separator/>
      </w:r>
    </w:p>
  </w:endnote>
  <w:endnote w:type="continuationSeparator" w:id="0">
    <w:p w:rsidR="00935920" w:rsidRDefault="00935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1A19B8">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1A19B8">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1A19B8">
            <w:rPr>
              <w:rStyle w:val="PageNumber"/>
              <w:rFonts w:ascii="Arial" w:hAnsi="Arial" w:cs="Arial"/>
              <w:noProof/>
            </w:rPr>
            <w:t>3</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920" w:rsidRDefault="00935920">
      <w:pPr>
        <w:spacing w:line="240" w:lineRule="auto"/>
      </w:pPr>
      <w:r>
        <w:separator/>
      </w:r>
    </w:p>
  </w:footnote>
  <w:footnote w:type="continuationSeparator" w:id="0">
    <w:p w:rsidR="00935920" w:rsidRDefault="009359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937" w:rsidRDefault="00F24937">
    <w:pPr>
      <w:rPr>
        <w:sz w:val="24"/>
      </w:rPr>
    </w:pPr>
  </w:p>
  <w:p w:rsidR="00F24937" w:rsidRDefault="00F24937">
    <w:pPr>
      <w:pBdr>
        <w:top w:val="single" w:sz="6" w:space="1" w:color="auto"/>
      </w:pBdr>
      <w:rPr>
        <w:sz w:val="24"/>
      </w:rPr>
    </w:pPr>
  </w:p>
  <w:p w:rsidR="00F24937"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A19B8">
      <w:rPr>
        <w:rFonts w:ascii="Arial" w:hAnsi="Arial"/>
        <w:b/>
        <w:sz w:val="36"/>
      </w:rPr>
      <w:t>Storm Cloud Development</w:t>
    </w:r>
    <w:r>
      <w:rPr>
        <w:rFonts w:ascii="Arial" w:hAnsi="Arial"/>
        <w:b/>
        <w:sz w:val="36"/>
      </w:rPr>
      <w:fldChar w:fldCharType="end"/>
    </w:r>
  </w:p>
  <w:p w:rsidR="00F24937" w:rsidRDefault="00F24937">
    <w:pPr>
      <w:pBdr>
        <w:bottom w:val="single" w:sz="6" w:space="1" w:color="auto"/>
      </w:pBdr>
      <w:jc w:val="right"/>
      <w:rPr>
        <w:sz w:val="24"/>
      </w:rPr>
    </w:pPr>
  </w:p>
  <w:p w:rsidR="00F24937" w:rsidRDefault="00F24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1A19B8">
            <w:rPr>
              <w:rFonts w:ascii="Arial" w:hAnsi="Arial" w:cs="Arial"/>
            </w:rPr>
            <w:t>Project CM</w:t>
          </w:r>
          <w:r w:rsidRPr="00161388">
            <w:rPr>
              <w:rFonts w:ascii="Arial" w:hAnsi="Arial" w:cs="Arial"/>
            </w:rPr>
            <w:fldChar w:fldCharType="end"/>
          </w:r>
        </w:p>
      </w:tc>
      <w:tc>
        <w:tcPr>
          <w:tcW w:w="3179" w:type="dxa"/>
        </w:tcPr>
        <w:p w:rsidR="00F24937" w:rsidRPr="00161388" w:rsidRDefault="00424F26" w:rsidP="004E44D9">
          <w:pPr>
            <w:tabs>
              <w:tab w:val="right" w:pos="2693"/>
            </w:tabs>
            <w:spacing w:before="40"/>
            <w:ind w:right="68"/>
            <w:rPr>
              <w:rFonts w:ascii="Arial" w:hAnsi="Arial" w:cs="Arial"/>
            </w:rPr>
          </w:pPr>
          <w:r w:rsidRPr="00161388">
            <w:rPr>
              <w:rFonts w:ascii="Arial" w:hAnsi="Arial" w:cs="Arial"/>
            </w:rPr>
            <w:t xml:space="preserve">  Version:</w:t>
          </w:r>
          <w:r w:rsidR="00286680">
            <w:rPr>
              <w:rFonts w:ascii="Arial" w:hAnsi="Arial" w:cs="Arial"/>
            </w:rPr>
            <w:t xml:space="preserve"> </w:t>
          </w:r>
          <w:r w:rsidR="00286680">
            <w:rPr>
              <w:rFonts w:ascii="Arial" w:hAnsi="Arial" w:cs="Arial"/>
            </w:rPr>
            <w:tab/>
            <w:t>1.</w:t>
          </w:r>
          <w:r w:rsidR="004E44D9">
            <w:rPr>
              <w:rFonts w:ascii="Arial" w:hAnsi="Arial" w:cs="Arial"/>
            </w:rPr>
            <w:t>0</w:t>
          </w:r>
        </w:p>
      </w:tc>
    </w:tr>
    <w:tr w:rsidR="00F24937" w:rsidRPr="00161388">
      <w:sdt>
        <w:sdtPr>
          <w:rPr>
            <w:rFonts w:ascii="Arial" w:hAnsi="Arial" w:cs="Arial"/>
          </w:rPr>
          <w:alias w:val="Title"/>
          <w:tag w:val=""/>
          <w:id w:val="-800542081"/>
          <w:placeholder>
            <w:docPart w:val="D3088B63D8704FE283EA934F5556EC59"/>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24937" w:rsidRPr="00161388" w:rsidRDefault="008D250E">
              <w:pPr>
                <w:rPr>
                  <w:rFonts w:ascii="Arial" w:hAnsi="Arial" w:cs="Arial"/>
                </w:rPr>
              </w:pPr>
              <w:proofErr w:type="spellStart"/>
              <w:r>
                <w:rPr>
                  <w:rFonts w:ascii="Arial" w:hAnsi="Arial" w:cs="Arial"/>
                  <w:lang w:val="de-DE"/>
                </w:rPr>
                <w:t>Metrics</w:t>
              </w:r>
              <w:proofErr w:type="spellEnd"/>
            </w:p>
          </w:tc>
        </w:sdtContent>
      </w:sdt>
      <w:tc>
        <w:tcPr>
          <w:tcW w:w="3179" w:type="dxa"/>
        </w:tcPr>
        <w:p w:rsidR="00F24937" w:rsidRPr="00161388" w:rsidRDefault="001850D6" w:rsidP="008D250E">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8D250E">
            <w:rPr>
              <w:rFonts w:ascii="Arial" w:hAnsi="Arial" w:cs="Arial"/>
            </w:rPr>
            <w:t>15</w:t>
          </w:r>
          <w:r w:rsidR="00796F74">
            <w:rPr>
              <w:rFonts w:ascii="Arial" w:hAnsi="Arial" w:cs="Arial"/>
            </w:rPr>
            <w:t>/May</w:t>
          </w:r>
          <w:r w:rsidR="002D63B7">
            <w:rPr>
              <w:rFonts w:ascii="Arial" w:hAnsi="Arial" w:cs="Arial"/>
            </w:rPr>
            <w:t>/2014</w:t>
          </w:r>
        </w:p>
      </w:tc>
    </w:tr>
  </w:tbl>
  <w:p w:rsidR="00F24937" w:rsidRPr="008D250E" w:rsidRDefault="00F24937">
    <w:pPr>
      <w:pStyle w:val="Header"/>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161D"/>
    <w:rsid w:val="00050DFF"/>
    <w:rsid w:val="000510A9"/>
    <w:rsid w:val="00080422"/>
    <w:rsid w:val="000C259B"/>
    <w:rsid w:val="000C38F4"/>
    <w:rsid w:val="0010601F"/>
    <w:rsid w:val="001172EC"/>
    <w:rsid w:val="00161388"/>
    <w:rsid w:val="001850D6"/>
    <w:rsid w:val="00185554"/>
    <w:rsid w:val="001A19B8"/>
    <w:rsid w:val="001B349D"/>
    <w:rsid w:val="001C4BA9"/>
    <w:rsid w:val="001D7F96"/>
    <w:rsid w:val="00202A95"/>
    <w:rsid w:val="002227AA"/>
    <w:rsid w:val="00286680"/>
    <w:rsid w:val="002D63B7"/>
    <w:rsid w:val="003435C7"/>
    <w:rsid w:val="003543E0"/>
    <w:rsid w:val="00383DD9"/>
    <w:rsid w:val="003D6270"/>
    <w:rsid w:val="0040494E"/>
    <w:rsid w:val="00424F26"/>
    <w:rsid w:val="00447FF9"/>
    <w:rsid w:val="0049254D"/>
    <w:rsid w:val="004C1BCE"/>
    <w:rsid w:val="004E44D9"/>
    <w:rsid w:val="005509DB"/>
    <w:rsid w:val="006A29FE"/>
    <w:rsid w:val="006A7B32"/>
    <w:rsid w:val="006F3FE0"/>
    <w:rsid w:val="007152A9"/>
    <w:rsid w:val="007222FD"/>
    <w:rsid w:val="00747DAF"/>
    <w:rsid w:val="00796F74"/>
    <w:rsid w:val="007B641E"/>
    <w:rsid w:val="007B7C36"/>
    <w:rsid w:val="007D0624"/>
    <w:rsid w:val="00800324"/>
    <w:rsid w:val="00801BE0"/>
    <w:rsid w:val="00843288"/>
    <w:rsid w:val="00847059"/>
    <w:rsid w:val="008A1FDA"/>
    <w:rsid w:val="008B47A2"/>
    <w:rsid w:val="008B48B3"/>
    <w:rsid w:val="008D250E"/>
    <w:rsid w:val="008D3327"/>
    <w:rsid w:val="008F118F"/>
    <w:rsid w:val="008F7AE9"/>
    <w:rsid w:val="00917CC2"/>
    <w:rsid w:val="00924DE9"/>
    <w:rsid w:val="00935920"/>
    <w:rsid w:val="00950D11"/>
    <w:rsid w:val="0097296E"/>
    <w:rsid w:val="009901AA"/>
    <w:rsid w:val="009C33C5"/>
    <w:rsid w:val="009D6569"/>
    <w:rsid w:val="009E4A56"/>
    <w:rsid w:val="00A033DD"/>
    <w:rsid w:val="00A877D7"/>
    <w:rsid w:val="00B052C9"/>
    <w:rsid w:val="00B50C0D"/>
    <w:rsid w:val="00B7449F"/>
    <w:rsid w:val="00BB4611"/>
    <w:rsid w:val="00BC3226"/>
    <w:rsid w:val="00BD0F19"/>
    <w:rsid w:val="00BE14CD"/>
    <w:rsid w:val="00C006F7"/>
    <w:rsid w:val="00C2570C"/>
    <w:rsid w:val="00C85641"/>
    <w:rsid w:val="00CA250B"/>
    <w:rsid w:val="00CA5D37"/>
    <w:rsid w:val="00CA7036"/>
    <w:rsid w:val="00CC4C05"/>
    <w:rsid w:val="00CD7745"/>
    <w:rsid w:val="00D10D97"/>
    <w:rsid w:val="00D160C2"/>
    <w:rsid w:val="00D25C7E"/>
    <w:rsid w:val="00D262B0"/>
    <w:rsid w:val="00D4070E"/>
    <w:rsid w:val="00D521A2"/>
    <w:rsid w:val="00D57A34"/>
    <w:rsid w:val="00D770C3"/>
    <w:rsid w:val="00D81893"/>
    <w:rsid w:val="00D90BC5"/>
    <w:rsid w:val="00DE4165"/>
    <w:rsid w:val="00DF247E"/>
    <w:rsid w:val="00DF5D62"/>
    <w:rsid w:val="00E378AE"/>
    <w:rsid w:val="00EA3327"/>
    <w:rsid w:val="00EB3C4A"/>
    <w:rsid w:val="00F00B9E"/>
    <w:rsid w:val="00F24937"/>
    <w:rsid w:val="00F2724B"/>
    <w:rsid w:val="00F853BA"/>
    <w:rsid w:val="00FB7AF8"/>
    <w:rsid w:val="00FE7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obias-engelmann/ProjectCM/blob/master/src/adressbook/views.p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088B63D8704FE283EA934F5556EC59"/>
        <w:category>
          <w:name w:val="General"/>
          <w:gallery w:val="placeholder"/>
        </w:category>
        <w:types>
          <w:type w:val="bbPlcHdr"/>
        </w:types>
        <w:behaviors>
          <w:behavior w:val="content"/>
        </w:behaviors>
        <w:guid w:val="{B21E87D6-5F76-4D83-838B-6068C5DF2F91}"/>
      </w:docPartPr>
      <w:docPartBody>
        <w:p w:rsidR="00917672" w:rsidRDefault="00F61C10">
          <w:r w:rsidRPr="00CA16E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10"/>
    <w:rsid w:val="006D5E4B"/>
    <w:rsid w:val="00917672"/>
    <w:rsid w:val="00E77E7B"/>
    <w:rsid w:val="00F61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99220-9747-44D0-BC1C-5C49F23D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Pages>
  <Words>553</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Metrics</vt:lpstr>
    </vt:vector>
  </TitlesOfParts>
  <Company>Storm Cloud Development</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subject>Project CM</dc:subject>
  <dc:creator>Storm Cloud Development</dc:creator>
  <cp:lastModifiedBy>Seber, Tobias</cp:lastModifiedBy>
  <cp:revision>23</cp:revision>
  <cp:lastPrinted>2014-05-15T13:31:00Z</cp:lastPrinted>
  <dcterms:created xsi:type="dcterms:W3CDTF">2014-05-15T10:42:00Z</dcterms:created>
  <dcterms:modified xsi:type="dcterms:W3CDTF">2014-05-15T13:31:00Z</dcterms:modified>
</cp:coreProperties>
</file>