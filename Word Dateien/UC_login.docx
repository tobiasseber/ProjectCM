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73EC6">
        <w:t>Project CM</w:t>
      </w:r>
      <w:r>
        <w:fldChar w:fldCharType="end"/>
      </w:r>
    </w:p>
    <w:p w:rsidR="00F24937" w:rsidRDefault="006C7F1C">
      <w:pPr>
        <w:pStyle w:val="Title"/>
        <w:jc w:val="right"/>
      </w:pPr>
      <w:fldSimple w:instr="title  \* Mergeformat ">
        <w:r w:rsidR="00173EC6">
          <w:t>UC: Login</w:t>
        </w:r>
      </w:fldSimple>
    </w:p>
    <w:p w:rsidR="00F24937" w:rsidRDefault="00F24937">
      <w:pPr>
        <w:pStyle w:val="Title"/>
        <w:jc w:val="right"/>
      </w:pPr>
    </w:p>
    <w:p w:rsidR="00F24937" w:rsidRDefault="00173EC6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1850D6" w:rsidRDefault="001850D6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404206" w:rsidRPr="00404206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404206">
        <w:rPr>
          <w:noProof/>
        </w:rPr>
        <w:t>1.</w:t>
      </w:r>
      <w:r w:rsidR="00404206"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404206">
        <w:rPr>
          <w:noProof/>
        </w:rPr>
        <w:t>Use-Case login</w:t>
      </w:r>
      <w:r w:rsidR="00404206">
        <w:rPr>
          <w:noProof/>
        </w:rPr>
        <w:tab/>
      </w:r>
      <w:r w:rsidR="00404206">
        <w:rPr>
          <w:noProof/>
        </w:rPr>
        <w:fldChar w:fldCharType="begin"/>
      </w:r>
      <w:r w:rsidR="00404206">
        <w:rPr>
          <w:noProof/>
        </w:rPr>
        <w:instrText xml:space="preserve"> PAGEREF _Toc384826959 \h </w:instrText>
      </w:r>
      <w:r w:rsidR="00404206">
        <w:rPr>
          <w:noProof/>
        </w:rPr>
      </w:r>
      <w:r w:rsidR="00404206">
        <w:rPr>
          <w:noProof/>
        </w:rPr>
        <w:fldChar w:fldCharType="separate"/>
      </w:r>
      <w:r w:rsidR="00A81817">
        <w:rPr>
          <w:noProof/>
        </w:rPr>
        <w:t>4</w:t>
      </w:r>
      <w:r w:rsidR="00404206">
        <w:rPr>
          <w:noProof/>
        </w:rPr>
        <w:fldChar w:fldCharType="end"/>
      </w:r>
    </w:p>
    <w:p w:rsidR="00404206" w:rsidRPr="00404206" w:rsidRDefault="004042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_Toc384826960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4</w:t>
      </w:r>
      <w:r>
        <w:rPr>
          <w:noProof/>
        </w:rPr>
        <w:fldChar w:fldCharType="end"/>
      </w:r>
    </w:p>
    <w:p w:rsidR="00404206" w:rsidRPr="00404206" w:rsidRDefault="0040420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_Toc384826961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4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_Toc384826962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5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_Toc384826963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_Toc384826964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_Toc384826965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_Toc384826966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_Toc384826967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_Toc384826968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6</w:t>
      </w:r>
      <w:r>
        <w:rPr>
          <w:noProof/>
        </w:rPr>
        <w:fldChar w:fldCharType="end"/>
      </w:r>
    </w:p>
    <w:p w:rsidR="00404206" w:rsidRPr="00404206" w:rsidRDefault="004042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404206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_Toc384826969 \h </w:instrText>
      </w:r>
      <w:r>
        <w:rPr>
          <w:noProof/>
        </w:rPr>
      </w:r>
      <w:r>
        <w:rPr>
          <w:noProof/>
        </w:rPr>
        <w:fldChar w:fldCharType="separate"/>
      </w:r>
      <w:r w:rsidR="00A81817">
        <w:rPr>
          <w:noProof/>
        </w:rPr>
        <w:t>7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fldSimple w:instr="title  \* Mergeformat ">
        <w:r w:rsidR="00173EC6">
          <w:t>UC: Login</w:t>
        </w:r>
      </w:fldSimple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3" w:name="_Toc384826959"/>
      <w:bookmarkStart w:id="4" w:name="_Toc423410238"/>
      <w:bookmarkStart w:id="5" w:name="_Toc425054504"/>
      <w:r>
        <w:t xml:space="preserve">Use-Case </w:t>
      </w:r>
      <w:r w:rsidR="00173EC6">
        <w:t>login</w:t>
      </w:r>
      <w:bookmarkEnd w:id="3"/>
    </w:p>
    <w:p w:rsidR="00F24937" w:rsidRDefault="00424F26">
      <w:pPr>
        <w:pStyle w:val="Heading2"/>
      </w:pPr>
      <w:bookmarkStart w:id="6" w:name="_Toc384826960"/>
      <w:r>
        <w:t>Brief Description</w:t>
      </w:r>
      <w:bookmarkEnd w:id="4"/>
      <w:bookmarkEnd w:id="5"/>
      <w:bookmarkEnd w:id="6"/>
    </w:p>
    <w:p w:rsidR="001172EC" w:rsidRDefault="001172EC" w:rsidP="001172EC">
      <w:pPr>
        <w:pStyle w:val="Text"/>
      </w:pPr>
      <w:bookmarkStart w:id="7" w:name="_Toc423410239"/>
      <w:bookmarkStart w:id="8" w:name="_Toc425054505"/>
      <w:bookmarkStart w:id="9" w:name="_Toc423410251"/>
      <w:bookmarkStart w:id="10" w:name="_Toc425054510"/>
      <w:r>
        <w:t xml:space="preserve">The use case </w:t>
      </w:r>
      <w:r w:rsidR="00173EC6">
        <w:t>login is for authentication of the user. He enters his login data and if this data is correct he is able to use other use cases which require a user which is logged in</w:t>
      </w:r>
      <w:r>
        <w:t xml:space="preserve">. </w:t>
      </w:r>
    </w:p>
    <w:p w:rsidR="00C85641" w:rsidRDefault="00C85641" w:rsidP="001D7F96">
      <w:pPr>
        <w:pStyle w:val="Heading2"/>
      </w:pPr>
      <w:bookmarkStart w:id="11" w:name="_Toc384826961"/>
      <w:r>
        <w:t>Stored data</w:t>
      </w:r>
      <w:bookmarkEnd w:id="11"/>
    </w:p>
    <w:p w:rsidR="00173EC6" w:rsidRPr="00173EC6" w:rsidRDefault="00173EC6" w:rsidP="00173EC6">
      <w:pPr>
        <w:pStyle w:val="Text"/>
      </w:pPr>
      <w:r>
        <w:t>A session is opened and stored on the server to identify the user.</w:t>
      </w:r>
    </w:p>
    <w:p w:rsidR="006A7B32" w:rsidRDefault="006A7B32" w:rsidP="006A7B32">
      <w:pPr>
        <w:pStyle w:val="Heading1"/>
        <w:widowControl/>
      </w:pPr>
      <w:bookmarkStart w:id="12" w:name="_Toc384826962"/>
      <w:r>
        <w:lastRenderedPageBreak/>
        <w:t>Flow of Events</w:t>
      </w:r>
      <w:bookmarkEnd w:id="7"/>
      <w:bookmarkEnd w:id="8"/>
      <w:bookmarkEnd w:id="12"/>
    </w:p>
    <w:p w:rsidR="007B7C36" w:rsidRDefault="00173EC6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943600" cy="7668906"/>
            <wp:effectExtent l="0" t="0" r="0" b="0"/>
            <wp:docPr id="22" name="Picture 22" descr="C:\Users\D059328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3" w:name="_Toc384826963"/>
      <w:r>
        <w:lastRenderedPageBreak/>
        <w:t>Special Requirements</w:t>
      </w:r>
      <w:bookmarkEnd w:id="9"/>
      <w:bookmarkEnd w:id="10"/>
      <w:bookmarkEnd w:id="1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4" w:name="_Toc423410253"/>
      <w:bookmarkStart w:id="15" w:name="_Toc425054512"/>
      <w:bookmarkStart w:id="16" w:name="_Toc384826964"/>
      <w:r>
        <w:t>Preconditions</w:t>
      </w:r>
      <w:bookmarkEnd w:id="14"/>
      <w:bookmarkEnd w:id="15"/>
      <w:bookmarkEnd w:id="16"/>
    </w:p>
    <w:p w:rsidR="00173EC6" w:rsidRPr="00173EC6" w:rsidRDefault="00173EC6" w:rsidP="00173EC6">
      <w:pPr>
        <w:pStyle w:val="Text"/>
      </w:pPr>
      <w:r>
        <w:t>The user must not be logged in.</w:t>
      </w:r>
    </w:p>
    <w:p w:rsidR="00F24937" w:rsidRDefault="00424F26">
      <w:pPr>
        <w:pStyle w:val="Heading1"/>
        <w:widowControl/>
      </w:pPr>
      <w:bookmarkStart w:id="17" w:name="_Toc423410255"/>
      <w:bookmarkStart w:id="18" w:name="_Toc425054514"/>
      <w:bookmarkStart w:id="19" w:name="_Toc384826965"/>
      <w:proofErr w:type="spellStart"/>
      <w:r>
        <w:t>Postconditions</w:t>
      </w:r>
      <w:bookmarkEnd w:id="17"/>
      <w:bookmarkEnd w:id="18"/>
      <w:bookmarkEnd w:id="19"/>
      <w:proofErr w:type="spellEnd"/>
    </w:p>
    <w:p w:rsidR="00FB7AF8" w:rsidRPr="00FB7AF8" w:rsidRDefault="00173EC6" w:rsidP="00DF5D62">
      <w:pPr>
        <w:pStyle w:val="Text"/>
        <w:tabs>
          <w:tab w:val="left" w:pos="1134"/>
        </w:tabs>
      </w:pPr>
      <w:r>
        <w:t>The user is logged in.</w:t>
      </w:r>
    </w:p>
    <w:p w:rsidR="00F24937" w:rsidRDefault="00424F26">
      <w:pPr>
        <w:pStyle w:val="Heading1"/>
      </w:pPr>
      <w:bookmarkStart w:id="20" w:name="_Toc384826966"/>
      <w:r>
        <w:t>Extension Points</w:t>
      </w:r>
      <w:bookmarkEnd w:id="20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bookmarkStart w:id="21" w:name="_Toc384826967"/>
      <w:r>
        <w:t>Cucumber test scenario</w:t>
      </w:r>
      <w:bookmarkEnd w:id="21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2" w:name="_Toc384826968"/>
      <w:r>
        <w:t>Mockups</w:t>
      </w:r>
      <w:bookmarkEnd w:id="22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3" w:name="_Toc384826969"/>
      <w:r>
        <w:lastRenderedPageBreak/>
        <w:t>Function Points</w:t>
      </w:r>
      <w:bookmarkEnd w:id="23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173EC6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2475" cy="5381625"/>
            <wp:effectExtent l="0" t="0" r="9525" b="9525"/>
            <wp:docPr id="21" name="Picture 21" descr="C:\Users\D059328\Desktop\UC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0A6" w:rsidRDefault="001C10A6">
      <w:pPr>
        <w:spacing w:line="240" w:lineRule="auto"/>
      </w:pPr>
      <w:r>
        <w:separator/>
      </w:r>
    </w:p>
  </w:endnote>
  <w:endnote w:type="continuationSeparator" w:id="0">
    <w:p w:rsidR="001C10A6" w:rsidRDefault="001C1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A81817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A81817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A81817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0A6" w:rsidRDefault="001C10A6">
      <w:pPr>
        <w:spacing w:line="240" w:lineRule="auto"/>
      </w:pPr>
      <w:r>
        <w:separator/>
      </w:r>
    </w:p>
  </w:footnote>
  <w:footnote w:type="continuationSeparator" w:id="0">
    <w:p w:rsidR="001C10A6" w:rsidRDefault="001C10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81817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A81817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173EC6">
            <w:rPr>
              <w:rFonts w:ascii="Arial" w:hAnsi="Arial" w:cs="Arial"/>
            </w:rPr>
            <w:t xml:space="preserve"> </w:t>
          </w:r>
          <w:r w:rsidR="00173EC6">
            <w:rPr>
              <w:rFonts w:ascii="Arial" w:hAnsi="Arial" w:cs="Arial"/>
            </w:rPr>
            <w:tab/>
            <w:t>1.0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A81817">
            <w:rPr>
              <w:rFonts w:ascii="Arial" w:hAnsi="Arial" w:cs="Arial"/>
            </w:rPr>
            <w:t>UC: Login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2D63B7">
            <w:rPr>
              <w:rFonts w:ascii="Arial" w:hAnsi="Arial" w:cs="Arial"/>
            </w:rPr>
            <w:t>09/Apr/2014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73EC6"/>
    <w:rsid w:val="001850D6"/>
    <w:rsid w:val="00185554"/>
    <w:rsid w:val="001C10A6"/>
    <w:rsid w:val="001D7F96"/>
    <w:rsid w:val="00202A95"/>
    <w:rsid w:val="002227AA"/>
    <w:rsid w:val="002D63B7"/>
    <w:rsid w:val="00383DD9"/>
    <w:rsid w:val="00404206"/>
    <w:rsid w:val="00424F26"/>
    <w:rsid w:val="00447FF9"/>
    <w:rsid w:val="0049254D"/>
    <w:rsid w:val="006A7B32"/>
    <w:rsid w:val="006C7F1C"/>
    <w:rsid w:val="006F3FE0"/>
    <w:rsid w:val="007152A9"/>
    <w:rsid w:val="007B641E"/>
    <w:rsid w:val="007B7C36"/>
    <w:rsid w:val="00801BE0"/>
    <w:rsid w:val="00847059"/>
    <w:rsid w:val="008B47A2"/>
    <w:rsid w:val="008B48B3"/>
    <w:rsid w:val="008F7AE9"/>
    <w:rsid w:val="00950D11"/>
    <w:rsid w:val="009901AA"/>
    <w:rsid w:val="009C33C5"/>
    <w:rsid w:val="009E4A56"/>
    <w:rsid w:val="00A81817"/>
    <w:rsid w:val="00B052C9"/>
    <w:rsid w:val="00BB4611"/>
    <w:rsid w:val="00BE14CD"/>
    <w:rsid w:val="00C85641"/>
    <w:rsid w:val="00CC4C05"/>
    <w:rsid w:val="00CD7745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D5D1-A7BB-4961-8B4E-111E870B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Login</vt:lpstr>
    </vt:vector>
  </TitlesOfParts>
  <Company>Storm Cloud Development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Login</dc:title>
  <dc:subject>Project CM</dc:subject>
  <dc:creator>Storm Cloud Development</dc:creator>
  <cp:lastModifiedBy>Engelmann, Tobias</cp:lastModifiedBy>
  <cp:revision>5</cp:revision>
  <cp:lastPrinted>2014-04-09T15:22:00Z</cp:lastPrinted>
  <dcterms:created xsi:type="dcterms:W3CDTF">2014-04-09T14:59:00Z</dcterms:created>
  <dcterms:modified xsi:type="dcterms:W3CDTF">2014-04-09T15:22:00Z</dcterms:modified>
</cp:coreProperties>
</file>