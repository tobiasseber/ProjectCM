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19" w:rsidRDefault="00424F2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00037">
        <w:t>Project CM</w:t>
      </w:r>
      <w:r>
        <w:fldChar w:fldCharType="end"/>
      </w:r>
    </w:p>
    <w:p w:rsidR="00932E19" w:rsidRDefault="00F70F05">
      <w:pPr>
        <w:pStyle w:val="Title"/>
        <w:jc w:val="right"/>
      </w:pPr>
      <w:fldSimple w:instr="title  \* Mergeformat ">
        <w:r w:rsidR="00B00037">
          <w:t>UC: manage address book</w:t>
        </w:r>
      </w:fldSimple>
    </w:p>
    <w:p w:rsidR="00932E19" w:rsidRDefault="00932E19">
      <w:pPr>
        <w:pStyle w:val="Title"/>
        <w:jc w:val="right"/>
      </w:pPr>
    </w:p>
    <w:p w:rsidR="00932E19" w:rsidRDefault="00521DEC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932E19" w:rsidRDefault="00932E19"/>
    <w:p w:rsidR="00932E19" w:rsidRDefault="00932E19"/>
    <w:p w:rsidR="00932E19" w:rsidRDefault="00932E19">
      <w:pPr>
        <w:pStyle w:val="BodyText"/>
      </w:pPr>
    </w:p>
    <w:p w:rsidR="00932E19" w:rsidRDefault="00932E19">
      <w:pPr>
        <w:pStyle w:val="BodyText"/>
      </w:pPr>
    </w:p>
    <w:p w:rsidR="00932E19" w:rsidRDefault="00932E19">
      <w:pPr>
        <w:sectPr w:rsidR="00932E1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32E19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932E19" w:rsidTr="00847059">
        <w:tc>
          <w:tcPr>
            <w:tcW w:w="1668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9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2" w:type="dxa"/>
          </w:tcPr>
          <w:p w:rsidR="00932E19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>
            <w:pPr>
              <w:pStyle w:val="Tabletext"/>
            </w:pPr>
            <w:r>
              <w:t>17</w:t>
            </w:r>
            <w:r w:rsidR="00847059">
              <w:t>/Oct/2013</w:t>
            </w:r>
          </w:p>
        </w:tc>
        <w:tc>
          <w:tcPr>
            <w:tcW w:w="1275" w:type="dxa"/>
          </w:tcPr>
          <w:p w:rsidR="00932E19" w:rsidRDefault="00847059">
            <w:pPr>
              <w:pStyle w:val="Tabletext"/>
            </w:pPr>
            <w:r>
              <w:t>1.0</w:t>
            </w:r>
          </w:p>
        </w:tc>
        <w:tc>
          <w:tcPr>
            <w:tcW w:w="3969" w:type="dxa"/>
          </w:tcPr>
          <w:p w:rsidR="00932E19" w:rsidRDefault="00847059">
            <w:pPr>
              <w:pStyle w:val="Tabletext"/>
            </w:pPr>
            <w:r>
              <w:t>Initial UC description</w:t>
            </w:r>
          </w:p>
        </w:tc>
        <w:tc>
          <w:tcPr>
            <w:tcW w:w="2592" w:type="dxa"/>
          </w:tcPr>
          <w:p w:rsidR="00932E19" w:rsidRDefault="00847059">
            <w:pPr>
              <w:pStyle w:val="Tabletext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521DEC">
            <w:pPr>
              <w:pStyle w:val="Tabletext"/>
            </w:pPr>
            <w:r>
              <w:t>22/Oct/2013</w:t>
            </w:r>
          </w:p>
        </w:tc>
        <w:tc>
          <w:tcPr>
            <w:tcW w:w="1275" w:type="dxa"/>
          </w:tcPr>
          <w:p w:rsidR="00932E19" w:rsidRDefault="00521DEC">
            <w:pPr>
              <w:pStyle w:val="Tabletext"/>
            </w:pPr>
            <w:r>
              <w:t>1.1</w:t>
            </w:r>
          </w:p>
        </w:tc>
        <w:tc>
          <w:tcPr>
            <w:tcW w:w="3969" w:type="dxa"/>
          </w:tcPr>
          <w:p w:rsidR="00521DEC" w:rsidRDefault="00521DEC" w:rsidP="00521DEC">
            <w:pPr>
              <w:pStyle w:val="Tabletext"/>
            </w:pPr>
            <w:r>
              <w:t>Updated diagrams</w:t>
            </w:r>
          </w:p>
          <w:p w:rsidR="00521DEC" w:rsidRDefault="00521DEC" w:rsidP="00521DEC">
            <w:pPr>
              <w:pStyle w:val="Tabletext"/>
            </w:pPr>
            <w:r>
              <w:t>Inserted Cucumber code</w:t>
            </w:r>
          </w:p>
          <w:p w:rsidR="00932E19" w:rsidRDefault="00521DEC" w:rsidP="00521DEC">
            <w:pPr>
              <w:pStyle w:val="Tabletext"/>
            </w:pPr>
            <w:r>
              <w:t>Added Mockups</w:t>
            </w:r>
          </w:p>
        </w:tc>
        <w:tc>
          <w:tcPr>
            <w:tcW w:w="2592" w:type="dxa"/>
          </w:tcPr>
          <w:p w:rsidR="00932E19" w:rsidRDefault="00521DEC">
            <w:pPr>
              <w:pStyle w:val="Tabletext"/>
            </w:pPr>
            <w:r>
              <w:t>Storm Cloud development</w:t>
            </w: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  <w:tr w:rsidR="00932E19" w:rsidTr="00847059">
        <w:tc>
          <w:tcPr>
            <w:tcW w:w="1668" w:type="dxa"/>
          </w:tcPr>
          <w:p w:rsidR="00932E19" w:rsidRDefault="00932E19">
            <w:pPr>
              <w:pStyle w:val="Tabletext"/>
            </w:pPr>
          </w:p>
        </w:tc>
        <w:tc>
          <w:tcPr>
            <w:tcW w:w="1275" w:type="dxa"/>
          </w:tcPr>
          <w:p w:rsidR="00932E19" w:rsidRDefault="00932E19">
            <w:pPr>
              <w:pStyle w:val="Tabletext"/>
            </w:pPr>
          </w:p>
        </w:tc>
        <w:tc>
          <w:tcPr>
            <w:tcW w:w="3969" w:type="dxa"/>
          </w:tcPr>
          <w:p w:rsidR="00932E19" w:rsidRDefault="00932E19">
            <w:pPr>
              <w:pStyle w:val="Tabletext"/>
            </w:pPr>
          </w:p>
        </w:tc>
        <w:tc>
          <w:tcPr>
            <w:tcW w:w="2592" w:type="dxa"/>
          </w:tcPr>
          <w:p w:rsidR="00932E19" w:rsidRDefault="00932E19">
            <w:pPr>
              <w:pStyle w:val="Tabletext"/>
            </w:pPr>
          </w:p>
        </w:tc>
      </w:tr>
    </w:tbl>
    <w:p w:rsidR="00932E19" w:rsidRDefault="00932E19"/>
    <w:p w:rsidR="00932E19" w:rsidRDefault="00424F26">
      <w:pPr>
        <w:pStyle w:val="Title"/>
      </w:pPr>
      <w:r>
        <w:br w:type="page"/>
      </w:r>
      <w:r>
        <w:lastRenderedPageBreak/>
        <w:t>Table of Contents</w:t>
      </w:r>
    </w:p>
    <w:p w:rsidR="00B0087D" w:rsidRPr="00B0087D" w:rsidRDefault="00424F2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</w:rPr>
        <w:fldChar w:fldCharType="begin"/>
      </w:r>
      <w:r w:rsidRPr="00B0087D">
        <w:rPr>
          <w:rFonts w:ascii="Arial" w:hAnsi="Arial" w:cs="Arial"/>
        </w:rPr>
        <w:instrText xml:space="preserve"> TOC \o "1-3" </w:instrText>
      </w:r>
      <w:r w:rsidRPr="00B0087D">
        <w:rPr>
          <w:rFonts w:ascii="Arial" w:hAnsi="Arial" w:cs="Arial"/>
        </w:rPr>
        <w:fldChar w:fldCharType="separate"/>
      </w:r>
      <w:r w:rsidR="00B0087D" w:rsidRPr="00B0087D">
        <w:rPr>
          <w:rFonts w:ascii="Arial" w:hAnsi="Arial" w:cs="Arial"/>
          <w:noProof/>
        </w:rPr>
        <w:t>1.</w:t>
      </w:r>
      <w:r w:rsidR="00B0087D"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B0087D" w:rsidRPr="00B0087D">
        <w:rPr>
          <w:rFonts w:ascii="Arial" w:hAnsi="Arial" w:cs="Arial"/>
          <w:noProof/>
        </w:rPr>
        <w:t>Use-Case Name</w:t>
      </w:r>
      <w:r w:rsidR="00B0087D" w:rsidRPr="00B0087D">
        <w:rPr>
          <w:rFonts w:ascii="Arial" w:hAnsi="Arial" w:cs="Arial"/>
          <w:noProof/>
        </w:rPr>
        <w:tab/>
      </w:r>
      <w:r w:rsidR="00B0087D" w:rsidRPr="00B0087D">
        <w:rPr>
          <w:rFonts w:ascii="Arial" w:hAnsi="Arial" w:cs="Arial"/>
          <w:noProof/>
        </w:rPr>
        <w:fldChar w:fldCharType="begin"/>
      </w:r>
      <w:r w:rsidR="00B0087D" w:rsidRPr="00B0087D">
        <w:rPr>
          <w:rFonts w:ascii="Arial" w:hAnsi="Arial" w:cs="Arial"/>
          <w:noProof/>
        </w:rPr>
        <w:instrText xml:space="preserve"> PAGEREF _Toc369791474 \h </w:instrText>
      </w:r>
      <w:r w:rsidR="00B0087D" w:rsidRPr="00B0087D">
        <w:rPr>
          <w:rFonts w:ascii="Arial" w:hAnsi="Arial" w:cs="Arial"/>
          <w:noProof/>
        </w:rPr>
      </w:r>
      <w:r w:rsidR="00B0087D"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="00B0087D"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1.1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Brief Description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Flow of Events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2.1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Screen Flow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4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B0087D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B0087D">
        <w:rPr>
          <w:rFonts w:ascii="Arial" w:hAnsi="Arial" w:cs="Arial"/>
          <w:noProof/>
        </w:rPr>
        <w:t>2.2</w:t>
      </w:r>
      <w:r w:rsidRPr="00B0087D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B0087D">
        <w:rPr>
          <w:rFonts w:ascii="Arial" w:hAnsi="Arial" w:cs="Arial"/>
          <w:noProof/>
        </w:rPr>
        <w:t>Use Case Flows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all contacts (List View)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_Toc369791479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2.2.2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Show single contact (View Single)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_Toc369791480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5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2.2.3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Create new contact (Create)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_Toc369791481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6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2.2.4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Edit contact (Edit)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_Toc369791482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7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2.2.5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Delete contact (Delete)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_Toc369791483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8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3.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Special Requirements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_Toc369791484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Preconditions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_Toc369791485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4.1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_Toc369791486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Postconditions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_Toc369791487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5.1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Database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_Toc369791488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B0087D" w:rsidRPr="001F31DA" w:rsidRDefault="00B0087D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B0087D">
        <w:rPr>
          <w:rFonts w:ascii="Arial" w:hAnsi="Arial" w:cs="Arial"/>
          <w:noProof/>
        </w:rPr>
        <w:t>6.</w:t>
      </w:r>
      <w:r w:rsidRPr="001F31DA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B0087D">
        <w:rPr>
          <w:rFonts w:ascii="Arial" w:hAnsi="Arial" w:cs="Arial"/>
          <w:noProof/>
        </w:rPr>
        <w:t>Extension Points</w:t>
      </w:r>
      <w:r w:rsidRPr="00B0087D">
        <w:rPr>
          <w:rFonts w:ascii="Arial" w:hAnsi="Arial" w:cs="Arial"/>
          <w:noProof/>
        </w:rPr>
        <w:tab/>
      </w:r>
      <w:r w:rsidRPr="00B0087D">
        <w:rPr>
          <w:rFonts w:ascii="Arial" w:hAnsi="Arial" w:cs="Arial"/>
          <w:noProof/>
        </w:rPr>
        <w:fldChar w:fldCharType="begin"/>
      </w:r>
      <w:r w:rsidRPr="00B0087D">
        <w:rPr>
          <w:rFonts w:ascii="Arial" w:hAnsi="Arial" w:cs="Arial"/>
          <w:noProof/>
        </w:rPr>
        <w:instrText xml:space="preserve"> PAGEREF _Toc369791489 \h </w:instrText>
      </w:r>
      <w:r w:rsidRPr="00B0087D">
        <w:rPr>
          <w:rFonts w:ascii="Arial" w:hAnsi="Arial" w:cs="Arial"/>
          <w:noProof/>
        </w:rPr>
      </w:r>
      <w:r w:rsidRPr="00B0087D">
        <w:rPr>
          <w:rFonts w:ascii="Arial" w:hAnsi="Arial" w:cs="Arial"/>
          <w:noProof/>
        </w:rPr>
        <w:fldChar w:fldCharType="separate"/>
      </w:r>
      <w:r w:rsidR="00680F53">
        <w:rPr>
          <w:rFonts w:ascii="Arial" w:hAnsi="Arial" w:cs="Arial"/>
          <w:noProof/>
        </w:rPr>
        <w:t>9</w:t>
      </w:r>
      <w:r w:rsidRPr="00B0087D">
        <w:rPr>
          <w:rFonts w:ascii="Arial" w:hAnsi="Arial" w:cs="Arial"/>
          <w:noProof/>
        </w:rPr>
        <w:fldChar w:fldCharType="end"/>
      </w:r>
    </w:p>
    <w:p w:rsidR="00932E19" w:rsidRDefault="00424F26">
      <w:pPr>
        <w:pStyle w:val="Title"/>
      </w:pPr>
      <w:r w:rsidRPr="00B0087D">
        <w:rPr>
          <w:rFonts w:cs="Arial"/>
          <w:sz w:val="20"/>
        </w:rPr>
        <w:fldChar w:fldCharType="end"/>
      </w:r>
      <w:r>
        <w:br w:type="page"/>
      </w:r>
      <w:fldSimple w:instr="title  \* Mergeformat ">
        <w:r w:rsidR="00B00037">
          <w:t>UC: manage address book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932E19" w:rsidRDefault="00932E19" w:rsidP="001A2096">
      <w:pPr>
        <w:pStyle w:val="InfoBlue"/>
      </w:pPr>
    </w:p>
    <w:p w:rsidR="00932E19" w:rsidRDefault="00424F26">
      <w:pPr>
        <w:pStyle w:val="Heading1"/>
      </w:pPr>
      <w:bookmarkStart w:id="2" w:name="_Toc369791474"/>
      <w:bookmarkStart w:id="3" w:name="_Toc423410238"/>
      <w:bookmarkStart w:id="4" w:name="_Toc425054504"/>
      <w:r>
        <w:t xml:space="preserve">Use-Case </w:t>
      </w:r>
      <w:bookmarkEnd w:id="2"/>
      <w:r w:rsidR="009103B3">
        <w:t>manage address book</w:t>
      </w:r>
    </w:p>
    <w:p w:rsidR="00932E19" w:rsidRDefault="00424F26" w:rsidP="001A2096">
      <w:pPr>
        <w:pStyle w:val="Heading2"/>
      </w:pPr>
      <w:bookmarkStart w:id="5" w:name="_Toc369791475"/>
      <w:r>
        <w:t>Brief Description</w:t>
      </w:r>
      <w:bookmarkEnd w:id="3"/>
      <w:bookmarkEnd w:id="4"/>
      <w:bookmarkEnd w:id="5"/>
    </w:p>
    <w:p w:rsidR="009103B3" w:rsidRDefault="002B43E2" w:rsidP="009103B3">
      <w:pPr>
        <w:pStyle w:val="Text"/>
      </w:pPr>
      <w:r>
        <w:t xml:space="preserve">This Use-Case describes how a user can manage his personal address book. </w:t>
      </w:r>
      <w:r w:rsidR="00DC05BC">
        <w:t>Each user has one address book which cannot be modified. So mange the address book means create, read, update and delete contacts in this address book.</w:t>
      </w:r>
    </w:p>
    <w:p w:rsidR="002E68FB" w:rsidRDefault="002E68FB" w:rsidP="009103B3">
      <w:pPr>
        <w:pStyle w:val="Heading2"/>
      </w:pPr>
      <w:r>
        <w:t>Stored data</w:t>
      </w:r>
    </w:p>
    <w:p w:rsidR="009103B3" w:rsidRPr="009103B3" w:rsidRDefault="009103B3" w:rsidP="009103B3">
      <w:pPr>
        <w:pStyle w:val="Heading3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2E68FB" w:rsidRPr="008C32DC" w:rsidTr="002E68FB"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Ma</w:t>
            </w:r>
            <w:r w:rsidR="008C32DC"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2E68FB" w:rsidRPr="008C32DC" w:rsidRDefault="002E68FB" w:rsidP="008C32DC">
            <w:pPr>
              <w:pStyle w:val="Tableheader"/>
            </w:pPr>
            <w:r w:rsidRPr="008C32DC">
              <w:t>Modifiable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Picture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Street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House number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Zip-code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Town name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Country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Telephone nr.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  <w:tr w:rsidR="002E68FB" w:rsidTr="002E68FB"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Email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2E68FB" w:rsidRDefault="002E68FB" w:rsidP="008C32DC">
            <w:pPr>
              <w:pStyle w:val="Tabledata"/>
            </w:pPr>
            <w:r>
              <w:t>Yes</w:t>
            </w:r>
          </w:p>
        </w:tc>
      </w:tr>
    </w:tbl>
    <w:p w:rsidR="002E68FB" w:rsidRDefault="009103B3" w:rsidP="009103B3">
      <w:pPr>
        <w:pStyle w:val="Heading3"/>
      </w:pPr>
      <w:r>
        <w:t>Description</w:t>
      </w:r>
    </w:p>
    <w:p w:rsidR="009103B3" w:rsidRPr="009103B3" w:rsidRDefault="009103B3" w:rsidP="009103B3">
      <w:pPr>
        <w:pStyle w:val="Text"/>
      </w:pPr>
      <w:r>
        <w:t>A contact in the address book is identified by an automatically assigned id. This id is shown to the user, but he has no possibility to modify it. A contact has a name and a picture. It is not necessary, that the name is unique. Also you have the possibility to define an address consisting of street, house number, zip-code, town name and country. Furthermore it is possible to add a telephone number and an email address.</w:t>
      </w:r>
    </w:p>
    <w:p w:rsidR="00932E19" w:rsidRDefault="00424F26">
      <w:pPr>
        <w:pStyle w:val="Heading1"/>
        <w:widowControl/>
      </w:pPr>
      <w:bookmarkStart w:id="6" w:name="_Toc423410239"/>
      <w:bookmarkStart w:id="7" w:name="_Toc425054505"/>
      <w:bookmarkStart w:id="8" w:name="_Toc369791476"/>
      <w:r>
        <w:lastRenderedPageBreak/>
        <w:t>Flow of Events</w:t>
      </w:r>
      <w:bookmarkEnd w:id="6"/>
      <w:bookmarkEnd w:id="7"/>
      <w:bookmarkEnd w:id="8"/>
    </w:p>
    <w:p w:rsidR="00932E19" w:rsidRDefault="0078612D">
      <w:pPr>
        <w:pStyle w:val="Heading2"/>
        <w:widowControl/>
      </w:pPr>
      <w:bookmarkStart w:id="9" w:name="_Toc423410240"/>
      <w:bookmarkStart w:id="10" w:name="_Toc425054506"/>
      <w:bookmarkStart w:id="11" w:name="_Toc369791477"/>
      <w:r>
        <w:t>Screen</w:t>
      </w:r>
      <w:r w:rsidR="00424F26">
        <w:t xml:space="preserve"> Flow</w:t>
      </w:r>
      <w:bookmarkEnd w:id="9"/>
      <w:bookmarkEnd w:id="10"/>
      <w:bookmarkEnd w:id="11"/>
      <w:r w:rsidR="00424F26">
        <w:t xml:space="preserve"> </w:t>
      </w:r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9" w:rsidRDefault="004C7117">
      <w:pPr>
        <w:pStyle w:val="Heading2"/>
        <w:widowControl/>
      </w:pPr>
      <w:bookmarkStart w:id="12" w:name="_Toc423410241"/>
      <w:bookmarkStart w:id="13" w:name="_Toc425054507"/>
      <w:bookmarkStart w:id="14" w:name="_Toc369791478"/>
      <w:r>
        <w:t xml:space="preserve">Use Case </w:t>
      </w:r>
      <w:r w:rsidR="00424F26">
        <w:t>Flows</w:t>
      </w:r>
      <w:bookmarkEnd w:id="12"/>
      <w:bookmarkEnd w:id="13"/>
      <w:bookmarkEnd w:id="14"/>
    </w:p>
    <w:p w:rsidR="0078612D" w:rsidRDefault="004C7117" w:rsidP="0078612D">
      <w:pPr>
        <w:pStyle w:val="Heading3"/>
      </w:pPr>
      <w:bookmarkStart w:id="15" w:name="_Toc369791479"/>
      <w:r>
        <w:t>Show all con</w:t>
      </w:r>
      <w:r w:rsidR="0078612D">
        <w:t>tacts (List View)</w:t>
      </w:r>
      <w:bookmarkEnd w:id="15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6" w:name="_Toc369791480"/>
      <w:r>
        <w:lastRenderedPageBreak/>
        <w:t>Show single contact (View Single)</w:t>
      </w:r>
      <w:bookmarkEnd w:id="16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7" w:name="_Toc369791481"/>
      <w:r>
        <w:lastRenderedPageBreak/>
        <w:t>Create new contact (Create)</w:t>
      </w:r>
      <w:bookmarkEnd w:id="17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8" w:name="_Toc369791482"/>
      <w:r>
        <w:lastRenderedPageBreak/>
        <w:t>Edit contact (Edit)</w:t>
      </w:r>
      <w:bookmarkEnd w:id="18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2D" w:rsidRDefault="0078612D" w:rsidP="0078612D">
      <w:pPr>
        <w:pStyle w:val="Heading3"/>
      </w:pPr>
      <w:bookmarkStart w:id="19" w:name="_Toc369791483"/>
      <w:r>
        <w:lastRenderedPageBreak/>
        <w:t>Delete contact (Delete)</w:t>
      </w:r>
      <w:bookmarkEnd w:id="19"/>
    </w:p>
    <w:p w:rsidR="0078612D" w:rsidRPr="0078612D" w:rsidRDefault="0078612D" w:rsidP="0078612D">
      <w:r>
        <w:rPr>
          <w:noProof/>
          <w:lang w:val="de-DE" w:eastAsia="de-DE"/>
        </w:rPr>
        <w:drawing>
          <wp:inline distT="0" distB="0" distL="0" distR="0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BF" w:rsidRDefault="00327FBF">
      <w:pPr>
        <w:widowControl/>
        <w:spacing w:line="240" w:lineRule="auto"/>
        <w:rPr>
          <w:rFonts w:ascii="Arial" w:hAnsi="Arial"/>
          <w:b/>
          <w:sz w:val="32"/>
        </w:rPr>
      </w:pPr>
      <w:bookmarkStart w:id="20" w:name="_Toc423410251"/>
      <w:bookmarkStart w:id="21" w:name="_Toc425054510"/>
      <w:bookmarkStart w:id="22" w:name="_Toc369791484"/>
      <w:r>
        <w:br w:type="page"/>
      </w:r>
    </w:p>
    <w:p w:rsidR="00932E19" w:rsidRDefault="00424F26">
      <w:pPr>
        <w:pStyle w:val="Heading1"/>
      </w:pPr>
      <w:r>
        <w:lastRenderedPageBreak/>
        <w:t>Special Requirements</w:t>
      </w:r>
      <w:bookmarkEnd w:id="20"/>
      <w:bookmarkEnd w:id="21"/>
      <w:bookmarkEnd w:id="22"/>
    </w:p>
    <w:p w:rsidR="00774141" w:rsidRPr="00774141" w:rsidRDefault="00774141" w:rsidP="004C7117">
      <w:pPr>
        <w:pStyle w:val="Text"/>
      </w:pPr>
      <w:r>
        <w:t>n/a</w:t>
      </w:r>
    </w:p>
    <w:p w:rsidR="00932E19" w:rsidRDefault="00932E19"/>
    <w:p w:rsidR="00932E19" w:rsidRDefault="00424F26">
      <w:pPr>
        <w:pStyle w:val="Heading1"/>
        <w:widowControl/>
      </w:pPr>
      <w:bookmarkStart w:id="23" w:name="_Toc423410253"/>
      <w:bookmarkStart w:id="24" w:name="_Toc425054512"/>
      <w:bookmarkStart w:id="25" w:name="_Toc369791485"/>
      <w:r>
        <w:t>Preconditions</w:t>
      </w:r>
      <w:bookmarkEnd w:id="23"/>
      <w:bookmarkEnd w:id="24"/>
      <w:bookmarkEnd w:id="25"/>
    </w:p>
    <w:p w:rsidR="00F33EBE" w:rsidRDefault="00F33EBE" w:rsidP="00F33EBE">
      <w:pPr>
        <w:pStyle w:val="Heading2"/>
        <w:widowControl/>
      </w:pPr>
      <w:bookmarkStart w:id="26" w:name="_Toc370220591"/>
      <w:r>
        <w:t>Rights</w:t>
      </w:r>
      <w:bookmarkEnd w:id="26"/>
    </w:p>
    <w:p w:rsidR="00F33EBE" w:rsidRPr="00F33EBE" w:rsidRDefault="00F33EBE" w:rsidP="00F33EBE">
      <w:pPr>
        <w:pStyle w:val="Text"/>
      </w:pPr>
      <w:r>
        <w:t>View/edit/delete/create: The user must have the rights to do the operation</w:t>
      </w:r>
    </w:p>
    <w:p w:rsidR="00932E19" w:rsidRDefault="00C955E0">
      <w:pPr>
        <w:pStyle w:val="Heading2"/>
        <w:widowControl/>
      </w:pPr>
      <w:bookmarkStart w:id="27" w:name="_Toc369791486"/>
      <w:r>
        <w:t>Database</w:t>
      </w:r>
      <w:bookmarkEnd w:id="27"/>
    </w:p>
    <w:p w:rsidR="00C955E0" w:rsidRDefault="004C7117" w:rsidP="00DC05BC">
      <w:pPr>
        <w:pStyle w:val="Text"/>
        <w:tabs>
          <w:tab w:val="left" w:pos="1843"/>
        </w:tabs>
      </w:pPr>
      <w:r>
        <w:t>C</w:t>
      </w:r>
      <w:r w:rsidR="00DC05BC">
        <w:t>reate:</w:t>
      </w:r>
      <w:r w:rsidR="00DC05BC">
        <w:tab/>
      </w:r>
      <w:r w:rsidR="00C955E0">
        <w:t>The entry to be created does not exist in the database.</w:t>
      </w:r>
    </w:p>
    <w:p w:rsidR="00C955E0" w:rsidRPr="00C955E0" w:rsidRDefault="004C7117" w:rsidP="00DC05BC">
      <w:pPr>
        <w:pStyle w:val="Text"/>
        <w:tabs>
          <w:tab w:val="left" w:pos="1843"/>
        </w:tabs>
      </w:pPr>
      <w:r>
        <w:t>Edit</w:t>
      </w:r>
      <w:r w:rsidR="00DC05BC">
        <w:t>/view/delete:</w:t>
      </w:r>
      <w:r w:rsidR="00DC05BC">
        <w:tab/>
      </w:r>
      <w:r w:rsidR="00C955E0">
        <w:t>The entry has to be found in the database.</w:t>
      </w:r>
    </w:p>
    <w:p w:rsidR="00932E19" w:rsidRDefault="00424F26">
      <w:pPr>
        <w:pStyle w:val="Heading1"/>
        <w:widowControl/>
      </w:pPr>
      <w:bookmarkStart w:id="28" w:name="_Toc423410255"/>
      <w:bookmarkStart w:id="29" w:name="_Toc425054514"/>
      <w:bookmarkStart w:id="30" w:name="_Toc369791487"/>
      <w:proofErr w:type="spellStart"/>
      <w:r>
        <w:t>Postconditions</w:t>
      </w:r>
      <w:bookmarkEnd w:id="28"/>
      <w:bookmarkEnd w:id="29"/>
      <w:bookmarkEnd w:id="30"/>
      <w:proofErr w:type="spellEnd"/>
    </w:p>
    <w:p w:rsidR="00932E19" w:rsidRDefault="0091505F">
      <w:pPr>
        <w:pStyle w:val="Heading2"/>
        <w:widowControl/>
      </w:pPr>
      <w:bookmarkStart w:id="31" w:name="_Toc369791488"/>
      <w:r>
        <w:t>Database</w:t>
      </w:r>
      <w:bookmarkEnd w:id="31"/>
    </w:p>
    <w:p w:rsidR="0091505F" w:rsidRDefault="004C7117" w:rsidP="00DC05BC">
      <w:pPr>
        <w:pStyle w:val="Text"/>
        <w:tabs>
          <w:tab w:val="left" w:pos="993"/>
        </w:tabs>
      </w:pPr>
      <w:r>
        <w:t>C</w:t>
      </w:r>
      <w:r w:rsidR="0091505F">
        <w:t>reate:</w:t>
      </w:r>
      <w:r w:rsidR="00DC05BC">
        <w:tab/>
      </w:r>
      <w:r w:rsidR="0091505F">
        <w:t>The entry to be created does no</w:t>
      </w:r>
      <w:bookmarkStart w:id="32" w:name="_GoBack"/>
      <w:bookmarkEnd w:id="32"/>
      <w:r w:rsidR="0091505F">
        <w:t>w exist in the database.</w:t>
      </w:r>
    </w:p>
    <w:p w:rsidR="0091505F" w:rsidRDefault="004C7117" w:rsidP="00DC05BC">
      <w:pPr>
        <w:pStyle w:val="Text"/>
        <w:tabs>
          <w:tab w:val="left" w:pos="993"/>
        </w:tabs>
      </w:pPr>
      <w:r>
        <w:t>Edit</w:t>
      </w:r>
      <w:r w:rsidR="00DC05BC">
        <w:t>:</w:t>
      </w:r>
      <w:r w:rsidR="00DC05BC">
        <w:tab/>
      </w:r>
      <w:r w:rsidR="0091505F">
        <w:t xml:space="preserve">The entry </w:t>
      </w:r>
      <w:r>
        <w:t>is updated.</w:t>
      </w:r>
    </w:p>
    <w:p w:rsidR="0091505F" w:rsidRPr="00C955E0" w:rsidRDefault="004C7117" w:rsidP="00DC05BC">
      <w:pPr>
        <w:pStyle w:val="Text"/>
        <w:tabs>
          <w:tab w:val="left" w:pos="993"/>
        </w:tabs>
      </w:pPr>
      <w:r>
        <w:t>D</w:t>
      </w:r>
      <w:r w:rsidR="00DC05BC">
        <w:t>elete:</w:t>
      </w:r>
      <w:r w:rsidR="00DC05BC">
        <w:tab/>
      </w:r>
      <w:r w:rsidR="0091505F">
        <w:t>The entry is deleted from the database.</w:t>
      </w:r>
    </w:p>
    <w:p w:rsidR="0091505F" w:rsidRPr="0091505F" w:rsidRDefault="0091505F" w:rsidP="0091505F"/>
    <w:p w:rsidR="00847059" w:rsidRDefault="00424F26" w:rsidP="003255AA">
      <w:pPr>
        <w:pStyle w:val="Heading1"/>
      </w:pPr>
      <w:bookmarkStart w:id="33" w:name="_Toc369791489"/>
      <w:r>
        <w:t>Extension Points</w:t>
      </w:r>
      <w:bookmarkEnd w:id="33"/>
    </w:p>
    <w:p w:rsidR="003255AA" w:rsidRPr="003255AA" w:rsidRDefault="003255AA" w:rsidP="004C7117">
      <w:pPr>
        <w:pStyle w:val="Text"/>
      </w:pPr>
      <w:r>
        <w:t>n/a</w:t>
      </w:r>
    </w:p>
    <w:sectPr w:rsidR="003255AA" w:rsidRPr="003255AA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3F" w:rsidRDefault="00A55A3F">
      <w:pPr>
        <w:spacing w:line="240" w:lineRule="auto"/>
      </w:pPr>
      <w:r>
        <w:separator/>
      </w:r>
    </w:p>
  </w:endnote>
  <w:endnote w:type="continuationSeparator" w:id="0">
    <w:p w:rsidR="00A55A3F" w:rsidRDefault="00A55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2E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80F53">
              <w:t>Storm Cloud 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3EB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2E19" w:rsidRDefault="00424F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33EBE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932E19" w:rsidRDefault="00932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3F" w:rsidRDefault="00A55A3F">
      <w:pPr>
        <w:spacing w:line="240" w:lineRule="auto"/>
      </w:pPr>
      <w:r>
        <w:separator/>
      </w:r>
    </w:p>
  </w:footnote>
  <w:footnote w:type="continuationSeparator" w:id="0">
    <w:p w:rsidR="00A55A3F" w:rsidRDefault="00A55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E19" w:rsidRDefault="00932E19">
    <w:pPr>
      <w:rPr>
        <w:sz w:val="24"/>
      </w:rPr>
    </w:pPr>
  </w:p>
  <w:p w:rsidR="00932E19" w:rsidRDefault="00932E19">
    <w:pPr>
      <w:pBdr>
        <w:top w:val="single" w:sz="6" w:space="1" w:color="auto"/>
      </w:pBdr>
      <w:rPr>
        <w:sz w:val="24"/>
      </w:rPr>
    </w:pPr>
  </w:p>
  <w:p w:rsidR="00932E19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80F53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932E19" w:rsidRDefault="00932E19">
    <w:pPr>
      <w:pBdr>
        <w:bottom w:val="single" w:sz="6" w:space="1" w:color="auto"/>
      </w:pBdr>
      <w:jc w:val="right"/>
      <w:rPr>
        <w:sz w:val="24"/>
      </w:rPr>
    </w:pPr>
  </w:p>
  <w:p w:rsidR="00932E19" w:rsidRDefault="00932E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E19">
      <w:tc>
        <w:tcPr>
          <w:tcW w:w="6379" w:type="dxa"/>
        </w:tcPr>
        <w:p w:rsidR="00932E19" w:rsidRDefault="00F70F05">
          <w:fldSimple w:instr="subject  \* Mergeformat ">
            <w:r w:rsidR="00680F53">
              <w:t>Project CM</w:t>
            </w:r>
          </w:fldSimple>
        </w:p>
      </w:tc>
      <w:tc>
        <w:tcPr>
          <w:tcW w:w="3179" w:type="dxa"/>
        </w:tcPr>
        <w:p w:rsidR="00932E19" w:rsidRDefault="00424F26" w:rsidP="00847059">
          <w:pPr>
            <w:tabs>
              <w:tab w:val="right" w:pos="2693"/>
            </w:tabs>
            <w:spacing w:before="40"/>
            <w:ind w:right="68"/>
          </w:pPr>
          <w:r>
            <w:t xml:space="preserve">  Version:</w:t>
          </w:r>
          <w:r w:rsidR="00521DEC">
            <w:t xml:space="preserve"> </w:t>
          </w:r>
          <w:r w:rsidR="00521DEC">
            <w:tab/>
            <w:t>1.1</w:t>
          </w:r>
        </w:p>
      </w:tc>
    </w:tr>
    <w:tr w:rsidR="00932E19">
      <w:tc>
        <w:tcPr>
          <w:tcW w:w="6379" w:type="dxa"/>
        </w:tcPr>
        <w:p w:rsidR="00932E19" w:rsidRDefault="00F70F05">
          <w:fldSimple w:instr="title  \* Mergeformat ">
            <w:r w:rsidR="00680F53">
              <w:t>UC: manage address book</w:t>
            </w:r>
          </w:fldSimple>
        </w:p>
      </w:tc>
      <w:tc>
        <w:tcPr>
          <w:tcW w:w="3179" w:type="dxa"/>
        </w:tcPr>
        <w:p w:rsidR="00932E19" w:rsidRDefault="00521DEC" w:rsidP="00847059">
          <w:pPr>
            <w:tabs>
              <w:tab w:val="right" w:pos="2693"/>
            </w:tabs>
          </w:pPr>
          <w:r>
            <w:t xml:space="preserve">  Date: </w:t>
          </w:r>
          <w:r>
            <w:tab/>
            <w:t>22</w:t>
          </w:r>
          <w:r w:rsidR="00847059">
            <w:t>/Oct/2013</w:t>
          </w:r>
        </w:p>
      </w:tc>
    </w:tr>
  </w:tbl>
  <w:p w:rsidR="00932E19" w:rsidRDefault="00932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E461F4"/>
    <w:multiLevelType w:val="hybridMultilevel"/>
    <w:tmpl w:val="B484CBF6"/>
    <w:lvl w:ilvl="0" w:tplc="2BC0BD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C4E06"/>
    <w:rsid w:val="000D7788"/>
    <w:rsid w:val="00116DE7"/>
    <w:rsid w:val="001A2096"/>
    <w:rsid w:val="001F31DA"/>
    <w:rsid w:val="0024690E"/>
    <w:rsid w:val="002B43E2"/>
    <w:rsid w:val="002E68FB"/>
    <w:rsid w:val="003255AA"/>
    <w:rsid w:val="00327FBF"/>
    <w:rsid w:val="00364582"/>
    <w:rsid w:val="00424F26"/>
    <w:rsid w:val="004607DF"/>
    <w:rsid w:val="004C7117"/>
    <w:rsid w:val="00521DEC"/>
    <w:rsid w:val="00526003"/>
    <w:rsid w:val="005430DB"/>
    <w:rsid w:val="005517ED"/>
    <w:rsid w:val="005F299F"/>
    <w:rsid w:val="00680F53"/>
    <w:rsid w:val="006E0BA0"/>
    <w:rsid w:val="006F732E"/>
    <w:rsid w:val="007233AC"/>
    <w:rsid w:val="00723938"/>
    <w:rsid w:val="00774141"/>
    <w:rsid w:val="0078612D"/>
    <w:rsid w:val="00834A05"/>
    <w:rsid w:val="00847059"/>
    <w:rsid w:val="008C32DC"/>
    <w:rsid w:val="009103B3"/>
    <w:rsid w:val="0091505F"/>
    <w:rsid w:val="00932E19"/>
    <w:rsid w:val="00A4283C"/>
    <w:rsid w:val="00A55A3F"/>
    <w:rsid w:val="00B00037"/>
    <w:rsid w:val="00B0087D"/>
    <w:rsid w:val="00C77049"/>
    <w:rsid w:val="00C955E0"/>
    <w:rsid w:val="00D55D9E"/>
    <w:rsid w:val="00D91517"/>
    <w:rsid w:val="00DC05BC"/>
    <w:rsid w:val="00DC7233"/>
    <w:rsid w:val="00DF2B92"/>
    <w:rsid w:val="00F33EBE"/>
    <w:rsid w:val="00F7075B"/>
    <w:rsid w:val="00F70F05"/>
    <w:rsid w:val="00FA604F"/>
    <w:rsid w:val="00F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8C32DC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8C32DC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4C7117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4C7117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4C7117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2096"/>
    <w:pPr>
      <w:spacing w:after="120"/>
      <w:ind w:left="720"/>
    </w:pPr>
    <w:rPr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299F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4C7117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4C7117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2E68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8C32DC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8C32DC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8C32DC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8C32DC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10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address book</vt:lpstr>
    </vt:vector>
  </TitlesOfParts>
  <Company>Storm Cloud Development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address book</dc:title>
  <dc:subject>Project CM</dc:subject>
  <dc:creator>Storm Cloud Development</dc:creator>
  <cp:lastModifiedBy>Engelmann, Tobias</cp:lastModifiedBy>
  <cp:revision>37</cp:revision>
  <cp:lastPrinted>2013-10-17T14:50:00Z</cp:lastPrinted>
  <dcterms:created xsi:type="dcterms:W3CDTF">2013-10-17T10:28:00Z</dcterms:created>
  <dcterms:modified xsi:type="dcterms:W3CDTF">2013-10-31T00:26:00Z</dcterms:modified>
</cp:coreProperties>
</file>