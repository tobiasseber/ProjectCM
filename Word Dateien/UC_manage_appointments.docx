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C11E2" w:rsidRDefault="00466E66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76797">
        <w:t>Project CM</w:t>
      </w:r>
      <w:r>
        <w:fldChar w:fldCharType="end"/>
      </w:r>
    </w:p>
    <w:p w:rsidR="00FC11E2" w:rsidRDefault="00466E66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76797">
        <w:t>UC: Manage appointments</w:t>
      </w:r>
      <w:r>
        <w:fldChar w:fldCharType="end"/>
      </w:r>
    </w:p>
    <w:p w:rsidR="00FC11E2" w:rsidRDefault="00FC11E2">
      <w:pPr>
        <w:pStyle w:val="Title"/>
        <w:jc w:val="right"/>
      </w:pPr>
    </w:p>
    <w:p w:rsidR="00FC11E2" w:rsidRDefault="00476797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FC11E2" w:rsidRDefault="00FC11E2"/>
    <w:p w:rsidR="00FC11E2" w:rsidRDefault="00FC11E2"/>
    <w:p w:rsidR="00FC11E2" w:rsidRDefault="00FC11E2">
      <w:pPr>
        <w:pStyle w:val="BodyText"/>
      </w:pPr>
    </w:p>
    <w:p w:rsidR="00FC11E2" w:rsidRDefault="00FC11E2">
      <w:pPr>
        <w:pStyle w:val="BodyText"/>
      </w:pPr>
    </w:p>
    <w:p w:rsidR="00FC11E2" w:rsidRDefault="00FC11E2">
      <w:pPr>
        <w:sectPr w:rsidR="00FC11E2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C11E2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C11E2" w:rsidTr="00847059">
        <w:tc>
          <w:tcPr>
            <w:tcW w:w="1668" w:type="dxa"/>
          </w:tcPr>
          <w:p w:rsidR="00FC11E2" w:rsidRDefault="00424F26" w:rsidP="00525173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C11E2" w:rsidRDefault="00424F26" w:rsidP="00525173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C11E2" w:rsidRDefault="00424F26" w:rsidP="00525173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C11E2" w:rsidRDefault="00424F26" w:rsidP="00525173">
            <w:pPr>
              <w:pStyle w:val="Tableheader"/>
            </w:pPr>
            <w:r>
              <w:t>Author</w:t>
            </w:r>
          </w:p>
        </w:tc>
      </w:tr>
      <w:tr w:rsidR="00FC11E2" w:rsidTr="00847059">
        <w:tc>
          <w:tcPr>
            <w:tcW w:w="1668" w:type="dxa"/>
          </w:tcPr>
          <w:p w:rsidR="00FC11E2" w:rsidRDefault="00847059" w:rsidP="00525173">
            <w:pPr>
              <w:pStyle w:val="Tabledata"/>
            </w:pPr>
            <w:r>
              <w:t>17/Oct/2013</w:t>
            </w:r>
          </w:p>
        </w:tc>
        <w:tc>
          <w:tcPr>
            <w:tcW w:w="1275" w:type="dxa"/>
          </w:tcPr>
          <w:p w:rsidR="00FC11E2" w:rsidRDefault="00847059" w:rsidP="00525173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C11E2" w:rsidRDefault="00847059" w:rsidP="00525173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FC11E2" w:rsidRDefault="00847059" w:rsidP="00525173">
            <w:pPr>
              <w:pStyle w:val="Tabledata"/>
            </w:pPr>
            <w:r>
              <w:t>Storm Cloud Development</w:t>
            </w:r>
          </w:p>
        </w:tc>
      </w:tr>
      <w:tr w:rsidR="00FC11E2" w:rsidTr="00847059">
        <w:tc>
          <w:tcPr>
            <w:tcW w:w="1668" w:type="dxa"/>
          </w:tcPr>
          <w:p w:rsidR="00FC11E2" w:rsidRDefault="00476797" w:rsidP="00476797">
            <w:pPr>
              <w:pStyle w:val="Tabledata"/>
            </w:pPr>
            <w:r>
              <w:t>19</w:t>
            </w:r>
            <w:r w:rsidR="007B5759">
              <w:t>/</w:t>
            </w:r>
            <w:r>
              <w:t>Jun/2014</w:t>
            </w:r>
          </w:p>
        </w:tc>
        <w:tc>
          <w:tcPr>
            <w:tcW w:w="1275" w:type="dxa"/>
          </w:tcPr>
          <w:p w:rsidR="00FC11E2" w:rsidRDefault="007B5759" w:rsidP="00525173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FC11E2" w:rsidRDefault="00476797" w:rsidP="00525173">
            <w:pPr>
              <w:pStyle w:val="Tabledata"/>
            </w:pPr>
            <w:r>
              <w:t>Inserted function points</w:t>
            </w:r>
          </w:p>
        </w:tc>
        <w:tc>
          <w:tcPr>
            <w:tcW w:w="2592" w:type="dxa"/>
          </w:tcPr>
          <w:p w:rsidR="00FC11E2" w:rsidRDefault="007B5759" w:rsidP="00525173">
            <w:pPr>
              <w:pStyle w:val="Tabledata"/>
            </w:pPr>
            <w:r>
              <w:t>Storm Cloud Development</w:t>
            </w:r>
          </w:p>
        </w:tc>
      </w:tr>
      <w:tr w:rsidR="00FC11E2" w:rsidTr="00847059">
        <w:tc>
          <w:tcPr>
            <w:tcW w:w="1668" w:type="dxa"/>
          </w:tcPr>
          <w:p w:rsidR="00FC11E2" w:rsidRDefault="00FC11E2" w:rsidP="00525173">
            <w:pPr>
              <w:pStyle w:val="Tabledata"/>
            </w:pPr>
          </w:p>
        </w:tc>
        <w:tc>
          <w:tcPr>
            <w:tcW w:w="1275" w:type="dxa"/>
          </w:tcPr>
          <w:p w:rsidR="00FC11E2" w:rsidRDefault="00FC11E2" w:rsidP="00525173">
            <w:pPr>
              <w:pStyle w:val="Tabledata"/>
            </w:pPr>
          </w:p>
        </w:tc>
        <w:tc>
          <w:tcPr>
            <w:tcW w:w="3969" w:type="dxa"/>
          </w:tcPr>
          <w:p w:rsidR="00E81277" w:rsidRDefault="00E81277" w:rsidP="00E81277">
            <w:pPr>
              <w:pStyle w:val="Tabledata"/>
            </w:pPr>
          </w:p>
        </w:tc>
        <w:tc>
          <w:tcPr>
            <w:tcW w:w="2592" w:type="dxa"/>
          </w:tcPr>
          <w:p w:rsidR="00FC11E2" w:rsidRDefault="00FC11E2" w:rsidP="00525173">
            <w:pPr>
              <w:pStyle w:val="Tabledata"/>
            </w:pPr>
          </w:p>
        </w:tc>
      </w:tr>
      <w:tr w:rsidR="00FC11E2" w:rsidTr="00847059">
        <w:tc>
          <w:tcPr>
            <w:tcW w:w="1668" w:type="dxa"/>
          </w:tcPr>
          <w:p w:rsidR="00FC11E2" w:rsidRDefault="00FC11E2" w:rsidP="00525173">
            <w:pPr>
              <w:pStyle w:val="Tabledata"/>
            </w:pPr>
          </w:p>
        </w:tc>
        <w:tc>
          <w:tcPr>
            <w:tcW w:w="1275" w:type="dxa"/>
          </w:tcPr>
          <w:p w:rsidR="00FC11E2" w:rsidRDefault="00FC11E2" w:rsidP="00525173">
            <w:pPr>
              <w:pStyle w:val="Tabledata"/>
            </w:pPr>
          </w:p>
        </w:tc>
        <w:tc>
          <w:tcPr>
            <w:tcW w:w="3969" w:type="dxa"/>
          </w:tcPr>
          <w:p w:rsidR="00FC11E2" w:rsidRDefault="00FC11E2" w:rsidP="00525173">
            <w:pPr>
              <w:pStyle w:val="Tabledata"/>
            </w:pPr>
          </w:p>
        </w:tc>
        <w:tc>
          <w:tcPr>
            <w:tcW w:w="2592" w:type="dxa"/>
          </w:tcPr>
          <w:p w:rsidR="00FC11E2" w:rsidRDefault="00FC11E2" w:rsidP="00525173">
            <w:pPr>
              <w:pStyle w:val="Tabledata"/>
            </w:pPr>
          </w:p>
        </w:tc>
      </w:tr>
    </w:tbl>
    <w:p w:rsidR="00FC11E2" w:rsidRDefault="00FC11E2"/>
    <w:p w:rsidR="00FC11E2" w:rsidRDefault="00424F26">
      <w:pPr>
        <w:pStyle w:val="Title"/>
      </w:pPr>
      <w:r>
        <w:br w:type="page"/>
      </w:r>
      <w:r>
        <w:lastRenderedPageBreak/>
        <w:t>Table of Contents</w:t>
      </w:r>
    </w:p>
    <w:p w:rsidR="00792D1D" w:rsidRPr="00792D1D" w:rsidRDefault="005251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792D1D">
        <w:rPr>
          <w:noProof/>
        </w:rPr>
        <w:t>1.</w:t>
      </w:r>
      <w:r w:rsidR="00792D1D"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792D1D">
        <w:rPr>
          <w:noProof/>
        </w:rPr>
        <w:t>Use-Case book meeting rooms</w:t>
      </w:r>
      <w:r w:rsidR="00792D1D">
        <w:rPr>
          <w:noProof/>
        </w:rPr>
        <w:tab/>
      </w:r>
      <w:r w:rsidR="00792D1D">
        <w:rPr>
          <w:noProof/>
        </w:rPr>
        <w:fldChar w:fldCharType="begin"/>
      </w:r>
      <w:r w:rsidR="00792D1D">
        <w:rPr>
          <w:noProof/>
        </w:rPr>
        <w:instrText xml:space="preserve"> PAGEREF _Toc391296414 \h </w:instrText>
      </w:r>
      <w:r w:rsidR="00792D1D">
        <w:rPr>
          <w:noProof/>
        </w:rPr>
      </w:r>
      <w:r w:rsidR="00792D1D">
        <w:rPr>
          <w:noProof/>
        </w:rPr>
        <w:fldChar w:fldCharType="separate"/>
      </w:r>
      <w:r w:rsidR="008476B2">
        <w:rPr>
          <w:noProof/>
        </w:rPr>
        <w:t>4</w:t>
      </w:r>
      <w:r w:rsidR="00792D1D">
        <w:rPr>
          <w:noProof/>
        </w:rPr>
        <w:fldChar w:fldCharType="end"/>
      </w:r>
    </w:p>
    <w:p w:rsidR="00792D1D" w:rsidRPr="00792D1D" w:rsidRDefault="00792D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_Toc391296415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4</w:t>
      </w:r>
      <w:r>
        <w:rPr>
          <w:noProof/>
        </w:rPr>
        <w:fldChar w:fldCharType="end"/>
      </w:r>
    </w:p>
    <w:p w:rsidR="00792D1D" w:rsidRPr="00792D1D" w:rsidRDefault="00792D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_Toc391296416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4</w:t>
      </w:r>
      <w:r>
        <w:rPr>
          <w:noProof/>
        </w:rPr>
        <w:fldChar w:fldCharType="end"/>
      </w:r>
    </w:p>
    <w:p w:rsidR="00792D1D" w:rsidRPr="00792D1D" w:rsidRDefault="00792D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1.2.1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_Toc391296417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4</w:t>
      </w:r>
      <w:r>
        <w:rPr>
          <w:noProof/>
        </w:rPr>
        <w:fldChar w:fldCharType="end"/>
      </w:r>
    </w:p>
    <w:p w:rsidR="00792D1D" w:rsidRPr="00792D1D" w:rsidRDefault="00792D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1.2.2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_Toc391296418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4</w:t>
      </w:r>
      <w:r>
        <w:rPr>
          <w:noProof/>
        </w:rPr>
        <w:fldChar w:fldCharType="end"/>
      </w:r>
    </w:p>
    <w:p w:rsidR="00792D1D" w:rsidRPr="00792D1D" w:rsidRDefault="00792D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_Toc391296419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5</w:t>
      </w:r>
      <w:r>
        <w:rPr>
          <w:noProof/>
        </w:rPr>
        <w:fldChar w:fldCharType="end"/>
      </w:r>
    </w:p>
    <w:p w:rsidR="00792D1D" w:rsidRPr="00792D1D" w:rsidRDefault="00792D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Screen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_Toc391296420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5</w:t>
      </w:r>
      <w:r>
        <w:rPr>
          <w:noProof/>
        </w:rPr>
        <w:fldChar w:fldCharType="end"/>
      </w:r>
    </w:p>
    <w:p w:rsidR="00792D1D" w:rsidRPr="00792D1D" w:rsidRDefault="00792D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Use Case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_Toc391296421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5</w:t>
      </w:r>
      <w:r>
        <w:rPr>
          <w:noProof/>
        </w:rPr>
        <w:fldChar w:fldCharType="end"/>
      </w:r>
    </w:p>
    <w:p w:rsidR="00792D1D" w:rsidRPr="00792D1D" w:rsidRDefault="00792D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2.2.1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all bookings (List 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_Toc391296422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5</w:t>
      </w:r>
      <w:r>
        <w:rPr>
          <w:noProof/>
        </w:rPr>
        <w:fldChar w:fldCharType="end"/>
      </w:r>
    </w:p>
    <w:p w:rsidR="00792D1D" w:rsidRPr="00792D1D" w:rsidRDefault="00792D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2.2.2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Show single booking (View Single)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_Toc391296423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6</w:t>
      </w:r>
      <w:r>
        <w:rPr>
          <w:noProof/>
        </w:rPr>
        <w:fldChar w:fldCharType="end"/>
      </w:r>
    </w:p>
    <w:p w:rsidR="00792D1D" w:rsidRPr="00792D1D" w:rsidRDefault="00792D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2.2.3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Create new booking (Create)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_Toc391296424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7</w:t>
      </w:r>
      <w:r>
        <w:rPr>
          <w:noProof/>
        </w:rPr>
        <w:fldChar w:fldCharType="end"/>
      </w:r>
    </w:p>
    <w:p w:rsidR="00792D1D" w:rsidRPr="00792D1D" w:rsidRDefault="00792D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2.2.4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booking (Edit)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_Toc391296425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8</w:t>
      </w:r>
      <w:r>
        <w:rPr>
          <w:noProof/>
        </w:rPr>
        <w:fldChar w:fldCharType="end"/>
      </w:r>
    </w:p>
    <w:p w:rsidR="00792D1D" w:rsidRPr="00792D1D" w:rsidRDefault="00792D1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2.2.5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Delete booking (Delete)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_Toc391296426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9</w:t>
      </w:r>
      <w:r>
        <w:rPr>
          <w:noProof/>
        </w:rPr>
        <w:fldChar w:fldCharType="end"/>
      </w:r>
    </w:p>
    <w:p w:rsidR="00792D1D" w:rsidRPr="00792D1D" w:rsidRDefault="00792D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_Toc391296427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10</w:t>
      </w:r>
      <w:r>
        <w:rPr>
          <w:noProof/>
        </w:rPr>
        <w:fldChar w:fldCharType="end"/>
      </w:r>
    </w:p>
    <w:p w:rsidR="00792D1D" w:rsidRPr="00792D1D" w:rsidRDefault="00792D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_Toc391296428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10</w:t>
      </w:r>
      <w:r>
        <w:rPr>
          <w:noProof/>
        </w:rPr>
        <w:fldChar w:fldCharType="end"/>
      </w:r>
    </w:p>
    <w:p w:rsidR="00792D1D" w:rsidRPr="00792D1D" w:rsidRDefault="00792D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_Toc391296429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10</w:t>
      </w:r>
      <w:r>
        <w:rPr>
          <w:noProof/>
        </w:rPr>
        <w:fldChar w:fldCharType="end"/>
      </w:r>
    </w:p>
    <w:p w:rsidR="00792D1D" w:rsidRPr="00792D1D" w:rsidRDefault="00792D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_Toc391296430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10</w:t>
      </w:r>
      <w:r>
        <w:rPr>
          <w:noProof/>
        </w:rPr>
        <w:fldChar w:fldCharType="end"/>
      </w:r>
    </w:p>
    <w:p w:rsidR="00792D1D" w:rsidRPr="00792D1D" w:rsidRDefault="00792D1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Appointment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_Toc391296431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10</w:t>
      </w:r>
      <w:r>
        <w:rPr>
          <w:noProof/>
        </w:rPr>
        <w:fldChar w:fldCharType="end"/>
      </w:r>
    </w:p>
    <w:p w:rsidR="00792D1D" w:rsidRPr="00792D1D" w:rsidRDefault="00792D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_Toc391296432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10</w:t>
      </w:r>
      <w:r>
        <w:rPr>
          <w:noProof/>
        </w:rPr>
        <w:fldChar w:fldCharType="end"/>
      </w:r>
    </w:p>
    <w:p w:rsidR="00792D1D" w:rsidRPr="00792D1D" w:rsidRDefault="00792D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7.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Selenium test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_Toc391296433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10</w:t>
      </w:r>
      <w:r>
        <w:rPr>
          <w:noProof/>
        </w:rPr>
        <w:fldChar w:fldCharType="end"/>
      </w:r>
    </w:p>
    <w:p w:rsidR="00792D1D" w:rsidRPr="00792D1D" w:rsidRDefault="00792D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8.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_Toc391296434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10</w:t>
      </w:r>
      <w:r>
        <w:rPr>
          <w:noProof/>
        </w:rPr>
        <w:fldChar w:fldCharType="end"/>
      </w:r>
    </w:p>
    <w:p w:rsidR="00792D1D" w:rsidRPr="00792D1D" w:rsidRDefault="00792D1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9.</w:t>
      </w:r>
      <w:r w:rsidRPr="00792D1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_Toc391296435 \h </w:instrText>
      </w:r>
      <w:r>
        <w:rPr>
          <w:noProof/>
        </w:rPr>
      </w:r>
      <w:r>
        <w:rPr>
          <w:noProof/>
        </w:rPr>
        <w:fldChar w:fldCharType="separate"/>
      </w:r>
      <w:r w:rsidR="008476B2">
        <w:rPr>
          <w:noProof/>
        </w:rPr>
        <w:t>11</w:t>
      </w:r>
      <w:r>
        <w:rPr>
          <w:noProof/>
        </w:rPr>
        <w:fldChar w:fldCharType="end"/>
      </w:r>
    </w:p>
    <w:p w:rsidR="00FC11E2" w:rsidRDefault="00525173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r w:rsidR="00466E66">
        <w:lastRenderedPageBreak/>
        <w:fldChar w:fldCharType="begin"/>
      </w:r>
      <w:r w:rsidR="00466E66">
        <w:instrText xml:space="preserve">title  \* Mergeformat </w:instrText>
      </w:r>
      <w:r w:rsidR="00466E66">
        <w:fldChar w:fldCharType="separate"/>
      </w:r>
      <w:r w:rsidR="00476797">
        <w:t>UC: Manage appointments</w:t>
      </w:r>
      <w:r w:rsidR="00466E66">
        <w:fldChar w:fldCharType="end"/>
      </w:r>
      <w:bookmarkStart w:id="1" w:name="_Toc423410237"/>
      <w:bookmarkStart w:id="2" w:name="_Toc425054503"/>
      <w:r w:rsidR="00424F26">
        <w:t xml:space="preserve"> </w:t>
      </w:r>
      <w:bookmarkEnd w:id="1"/>
      <w:bookmarkEnd w:id="2"/>
    </w:p>
    <w:p w:rsidR="00FC11E2" w:rsidRDefault="00FC11E2">
      <w:pPr>
        <w:pStyle w:val="InfoBlue"/>
      </w:pPr>
    </w:p>
    <w:p w:rsidR="00FC11E2" w:rsidRDefault="00424F26">
      <w:pPr>
        <w:pStyle w:val="Heading1"/>
      </w:pPr>
      <w:bookmarkStart w:id="3" w:name="_Toc391296414"/>
      <w:bookmarkStart w:id="4" w:name="_Toc423410238"/>
      <w:bookmarkStart w:id="5" w:name="_Toc425054504"/>
      <w:r>
        <w:t xml:space="preserve">Use-Case </w:t>
      </w:r>
      <w:r w:rsidR="0055169D">
        <w:t>b</w:t>
      </w:r>
      <w:r w:rsidR="00D0424D">
        <w:t>ook meeting rooms</w:t>
      </w:r>
      <w:bookmarkEnd w:id="3"/>
      <w:r>
        <w:t xml:space="preserve"> </w:t>
      </w:r>
    </w:p>
    <w:p w:rsidR="009E1375" w:rsidRDefault="009E1375" w:rsidP="009E1375">
      <w:pPr>
        <w:pStyle w:val="Heading2"/>
      </w:pPr>
      <w:bookmarkStart w:id="6" w:name="_Toc370327955"/>
      <w:bookmarkStart w:id="7" w:name="_Toc391296415"/>
      <w:r>
        <w:t>Brief Description</w:t>
      </w:r>
      <w:bookmarkEnd w:id="6"/>
      <w:bookmarkEnd w:id="7"/>
    </w:p>
    <w:p w:rsidR="009E1375" w:rsidRDefault="009E1375" w:rsidP="009E1375">
      <w:pPr>
        <w:pStyle w:val="Text"/>
      </w:pPr>
      <w:r>
        <w:t xml:space="preserve">This </w:t>
      </w:r>
      <w:r w:rsidR="001F289D">
        <w:t>u</w:t>
      </w:r>
      <w:r>
        <w:t>se</w:t>
      </w:r>
      <w:r w:rsidR="001F289D">
        <w:t xml:space="preserve"> c</w:t>
      </w:r>
      <w:r>
        <w:t xml:space="preserve">ase describes how a user can </w:t>
      </w:r>
      <w:r w:rsidR="00476797">
        <w:t>manage his single appointments.</w:t>
      </w:r>
      <w:r w:rsidR="007B5759">
        <w:t xml:space="preserve"> The user </w:t>
      </w:r>
      <w:r>
        <w:t xml:space="preserve">can </w:t>
      </w:r>
      <w:r w:rsidR="007B5759">
        <w:t>add</w:t>
      </w:r>
      <w:r>
        <w:t xml:space="preserve">, read, update and delete </w:t>
      </w:r>
      <w:r w:rsidR="00476797">
        <w:t>appointments</w:t>
      </w:r>
      <w:r w:rsidR="001F289D">
        <w:t xml:space="preserve"> (CRUD)</w:t>
      </w:r>
      <w:r w:rsidR="00476797">
        <w:t>.</w:t>
      </w:r>
    </w:p>
    <w:p w:rsidR="009E1375" w:rsidRDefault="009E1375" w:rsidP="009E1375">
      <w:pPr>
        <w:pStyle w:val="Heading2"/>
      </w:pPr>
      <w:bookmarkStart w:id="8" w:name="_Toc370327956"/>
      <w:bookmarkStart w:id="9" w:name="_Toc391296416"/>
      <w:r>
        <w:t>Stored data</w:t>
      </w:r>
      <w:bookmarkEnd w:id="8"/>
      <w:bookmarkEnd w:id="9"/>
    </w:p>
    <w:p w:rsidR="009E1375" w:rsidRPr="002E37D1" w:rsidRDefault="009E1375" w:rsidP="009E1375">
      <w:pPr>
        <w:pStyle w:val="Heading3"/>
      </w:pPr>
      <w:bookmarkStart w:id="10" w:name="_Toc370327957"/>
      <w:bookmarkStart w:id="11" w:name="_Toc391296417"/>
      <w:r>
        <w:t>Overview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2063"/>
        <w:gridCol w:w="1737"/>
      </w:tblGrid>
      <w:tr w:rsidR="009E1375" w:rsidRPr="008C32DC" w:rsidTr="00C36609">
        <w:tc>
          <w:tcPr>
            <w:tcW w:w="1900" w:type="dxa"/>
          </w:tcPr>
          <w:p w:rsidR="009E1375" w:rsidRPr="008C32DC" w:rsidRDefault="009E1375" w:rsidP="009D1750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9E1375" w:rsidRPr="008C32DC" w:rsidRDefault="009E1375" w:rsidP="009D1750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9E1375" w:rsidRPr="008C32DC" w:rsidRDefault="009E1375" w:rsidP="009D1750">
            <w:pPr>
              <w:pStyle w:val="Tableheader"/>
            </w:pPr>
            <w:r w:rsidRPr="008C32DC">
              <w:t>Unique</w:t>
            </w:r>
          </w:p>
        </w:tc>
        <w:tc>
          <w:tcPr>
            <w:tcW w:w="2063" w:type="dxa"/>
          </w:tcPr>
          <w:p w:rsidR="009E1375" w:rsidRPr="008C32DC" w:rsidRDefault="009E1375" w:rsidP="009D1750">
            <w:pPr>
              <w:pStyle w:val="Tableheader"/>
            </w:pPr>
            <w:r w:rsidRPr="008C32DC">
              <w:t>Ma</w:t>
            </w:r>
            <w:r>
              <w:t>n</w:t>
            </w:r>
            <w:r w:rsidRPr="008C32DC">
              <w:t>datory</w:t>
            </w:r>
          </w:p>
        </w:tc>
        <w:tc>
          <w:tcPr>
            <w:tcW w:w="1737" w:type="dxa"/>
          </w:tcPr>
          <w:p w:rsidR="009E1375" w:rsidRPr="008C32DC" w:rsidRDefault="009E1375" w:rsidP="009D1750">
            <w:pPr>
              <w:pStyle w:val="Tableheader"/>
            </w:pPr>
            <w:r w:rsidRPr="008C32DC">
              <w:t>Modifiable</w:t>
            </w:r>
          </w:p>
        </w:tc>
      </w:tr>
      <w:tr w:rsidR="009E1375" w:rsidTr="00C36609">
        <w:tc>
          <w:tcPr>
            <w:tcW w:w="1900" w:type="dxa"/>
          </w:tcPr>
          <w:p w:rsidR="009E1375" w:rsidRDefault="009E1375" w:rsidP="009D1750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9E1375" w:rsidRDefault="009E1375" w:rsidP="009D1750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9E1375" w:rsidRDefault="009E1375" w:rsidP="009D1750">
            <w:pPr>
              <w:pStyle w:val="Tabledata"/>
            </w:pPr>
            <w:r>
              <w:t>Yes</w:t>
            </w:r>
          </w:p>
        </w:tc>
        <w:tc>
          <w:tcPr>
            <w:tcW w:w="2063" w:type="dxa"/>
          </w:tcPr>
          <w:p w:rsidR="009E1375" w:rsidRDefault="009E1375" w:rsidP="009D1750">
            <w:pPr>
              <w:pStyle w:val="Tabledata"/>
            </w:pPr>
            <w:r>
              <w:t>Yes</w:t>
            </w:r>
          </w:p>
        </w:tc>
        <w:tc>
          <w:tcPr>
            <w:tcW w:w="1737" w:type="dxa"/>
          </w:tcPr>
          <w:p w:rsidR="009E1375" w:rsidRDefault="009E1375" w:rsidP="009D1750">
            <w:pPr>
              <w:pStyle w:val="Tabledata"/>
            </w:pPr>
            <w:r>
              <w:t>No</w:t>
            </w:r>
          </w:p>
        </w:tc>
      </w:tr>
      <w:tr w:rsidR="009E1375" w:rsidTr="00C36609">
        <w:tc>
          <w:tcPr>
            <w:tcW w:w="1900" w:type="dxa"/>
          </w:tcPr>
          <w:p w:rsidR="009E1375" w:rsidRDefault="00476797" w:rsidP="009D1750">
            <w:pPr>
              <w:pStyle w:val="Tabledata"/>
            </w:pPr>
            <w:r>
              <w:t>Calendar</w:t>
            </w:r>
          </w:p>
        </w:tc>
        <w:tc>
          <w:tcPr>
            <w:tcW w:w="1900" w:type="dxa"/>
          </w:tcPr>
          <w:p w:rsidR="009E1375" w:rsidRDefault="009E1375" w:rsidP="009D1750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E1375" w:rsidRDefault="009E1375" w:rsidP="009D1750">
            <w:pPr>
              <w:pStyle w:val="Tabledata"/>
            </w:pPr>
            <w:r>
              <w:t>No</w:t>
            </w:r>
          </w:p>
        </w:tc>
        <w:tc>
          <w:tcPr>
            <w:tcW w:w="2063" w:type="dxa"/>
          </w:tcPr>
          <w:p w:rsidR="009E1375" w:rsidRDefault="001B7C68" w:rsidP="009D1750">
            <w:pPr>
              <w:pStyle w:val="Tabledata"/>
            </w:pPr>
            <w:r>
              <w:t>Yes</w:t>
            </w:r>
          </w:p>
        </w:tc>
        <w:tc>
          <w:tcPr>
            <w:tcW w:w="1737" w:type="dxa"/>
          </w:tcPr>
          <w:p w:rsidR="009E1375" w:rsidRDefault="00476797" w:rsidP="009D1750">
            <w:pPr>
              <w:pStyle w:val="Tabledata"/>
            </w:pPr>
            <w:r>
              <w:t>Yes</w:t>
            </w:r>
          </w:p>
        </w:tc>
      </w:tr>
      <w:tr w:rsidR="009E1375" w:rsidTr="00C36609">
        <w:tc>
          <w:tcPr>
            <w:tcW w:w="1900" w:type="dxa"/>
          </w:tcPr>
          <w:p w:rsidR="009E1375" w:rsidRDefault="00476797" w:rsidP="009D1750">
            <w:pPr>
              <w:pStyle w:val="Tabledata"/>
            </w:pPr>
            <w:r>
              <w:t>Title</w:t>
            </w:r>
          </w:p>
        </w:tc>
        <w:tc>
          <w:tcPr>
            <w:tcW w:w="1900" w:type="dxa"/>
          </w:tcPr>
          <w:p w:rsidR="009E1375" w:rsidRDefault="00476797" w:rsidP="009D1750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E1375" w:rsidRDefault="001B7C68" w:rsidP="009D1750">
            <w:pPr>
              <w:pStyle w:val="Tabledata"/>
            </w:pPr>
            <w:r>
              <w:t>No</w:t>
            </w:r>
          </w:p>
        </w:tc>
        <w:tc>
          <w:tcPr>
            <w:tcW w:w="2063" w:type="dxa"/>
          </w:tcPr>
          <w:p w:rsidR="009E1375" w:rsidRDefault="009E1375" w:rsidP="009D1750">
            <w:pPr>
              <w:pStyle w:val="Tabledata"/>
            </w:pPr>
            <w:r>
              <w:t>Yes</w:t>
            </w:r>
          </w:p>
        </w:tc>
        <w:tc>
          <w:tcPr>
            <w:tcW w:w="1737" w:type="dxa"/>
          </w:tcPr>
          <w:p w:rsidR="009E1375" w:rsidRDefault="00476797" w:rsidP="009D1750">
            <w:pPr>
              <w:pStyle w:val="Tabledata"/>
            </w:pPr>
            <w:r>
              <w:t>Yes</w:t>
            </w:r>
          </w:p>
        </w:tc>
      </w:tr>
      <w:tr w:rsidR="009E1375" w:rsidTr="00C36609">
        <w:tc>
          <w:tcPr>
            <w:tcW w:w="1900" w:type="dxa"/>
          </w:tcPr>
          <w:p w:rsidR="009E1375" w:rsidRDefault="00476797" w:rsidP="009D1750">
            <w:pPr>
              <w:pStyle w:val="Tabledata"/>
            </w:pPr>
            <w:r>
              <w:t>Description</w:t>
            </w:r>
          </w:p>
        </w:tc>
        <w:tc>
          <w:tcPr>
            <w:tcW w:w="1900" w:type="dxa"/>
          </w:tcPr>
          <w:p w:rsidR="009E1375" w:rsidRDefault="001B7C68" w:rsidP="009D1750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9E1375" w:rsidRDefault="009E1375" w:rsidP="009D1750">
            <w:pPr>
              <w:pStyle w:val="Tabledata"/>
            </w:pPr>
            <w:r>
              <w:t>No</w:t>
            </w:r>
          </w:p>
        </w:tc>
        <w:tc>
          <w:tcPr>
            <w:tcW w:w="2063" w:type="dxa"/>
          </w:tcPr>
          <w:p w:rsidR="009E1375" w:rsidRDefault="00476797" w:rsidP="009D1750">
            <w:pPr>
              <w:pStyle w:val="Tabledata"/>
            </w:pPr>
            <w:r>
              <w:t>No</w:t>
            </w:r>
          </w:p>
        </w:tc>
        <w:tc>
          <w:tcPr>
            <w:tcW w:w="1737" w:type="dxa"/>
          </w:tcPr>
          <w:p w:rsidR="009E1375" w:rsidRDefault="00476797" w:rsidP="009D1750">
            <w:pPr>
              <w:pStyle w:val="Tabledata"/>
            </w:pPr>
            <w:r>
              <w:t>Yes</w:t>
            </w:r>
          </w:p>
        </w:tc>
      </w:tr>
      <w:tr w:rsidR="001B7C68" w:rsidTr="00C36609">
        <w:tc>
          <w:tcPr>
            <w:tcW w:w="1900" w:type="dxa"/>
          </w:tcPr>
          <w:p w:rsidR="001B7C68" w:rsidRDefault="00476797" w:rsidP="009D1750">
            <w:pPr>
              <w:pStyle w:val="Tabledata"/>
            </w:pPr>
            <w:r>
              <w:t>Start date</w:t>
            </w:r>
          </w:p>
        </w:tc>
        <w:tc>
          <w:tcPr>
            <w:tcW w:w="1900" w:type="dxa"/>
          </w:tcPr>
          <w:p w:rsidR="001B7C68" w:rsidRDefault="00476797" w:rsidP="009D1750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1B7C68" w:rsidRDefault="001B7C68" w:rsidP="009D1750">
            <w:pPr>
              <w:pStyle w:val="Tabledata"/>
            </w:pPr>
            <w:r>
              <w:t>No</w:t>
            </w:r>
          </w:p>
        </w:tc>
        <w:tc>
          <w:tcPr>
            <w:tcW w:w="2063" w:type="dxa"/>
          </w:tcPr>
          <w:p w:rsidR="001B7C68" w:rsidRDefault="00476797" w:rsidP="009D1750">
            <w:pPr>
              <w:pStyle w:val="Tabledata"/>
            </w:pPr>
            <w:r>
              <w:t>Yes</w:t>
            </w:r>
          </w:p>
        </w:tc>
        <w:tc>
          <w:tcPr>
            <w:tcW w:w="1737" w:type="dxa"/>
          </w:tcPr>
          <w:p w:rsidR="001B7C68" w:rsidRDefault="001B7C68" w:rsidP="009D1750">
            <w:pPr>
              <w:pStyle w:val="Tabledata"/>
            </w:pPr>
            <w:r>
              <w:t>Yes</w:t>
            </w:r>
          </w:p>
        </w:tc>
      </w:tr>
      <w:tr w:rsidR="001B7C68" w:rsidTr="00C36609">
        <w:tc>
          <w:tcPr>
            <w:tcW w:w="1900" w:type="dxa"/>
          </w:tcPr>
          <w:p w:rsidR="001B7C68" w:rsidRDefault="00476797" w:rsidP="009D1750">
            <w:pPr>
              <w:pStyle w:val="Tabledata"/>
            </w:pPr>
            <w:r>
              <w:t>End date</w:t>
            </w:r>
          </w:p>
        </w:tc>
        <w:tc>
          <w:tcPr>
            <w:tcW w:w="1900" w:type="dxa"/>
          </w:tcPr>
          <w:p w:rsidR="001B7C68" w:rsidRDefault="00476797" w:rsidP="009D1750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1B7C68" w:rsidRDefault="001B7C68" w:rsidP="009D1750">
            <w:pPr>
              <w:pStyle w:val="Tabledata"/>
            </w:pPr>
            <w:r>
              <w:t>No</w:t>
            </w:r>
          </w:p>
        </w:tc>
        <w:tc>
          <w:tcPr>
            <w:tcW w:w="2063" w:type="dxa"/>
          </w:tcPr>
          <w:p w:rsidR="001B7C68" w:rsidRDefault="00476797" w:rsidP="009D1750">
            <w:pPr>
              <w:pStyle w:val="Tabledata"/>
            </w:pPr>
            <w:r>
              <w:t>Yes</w:t>
            </w:r>
          </w:p>
        </w:tc>
        <w:tc>
          <w:tcPr>
            <w:tcW w:w="1737" w:type="dxa"/>
          </w:tcPr>
          <w:p w:rsidR="001B7C68" w:rsidRDefault="001B7C68" w:rsidP="009D1750">
            <w:pPr>
              <w:pStyle w:val="Tabledata"/>
            </w:pPr>
            <w:r>
              <w:t>Yes</w:t>
            </w:r>
          </w:p>
        </w:tc>
      </w:tr>
    </w:tbl>
    <w:p w:rsidR="009E1375" w:rsidRDefault="009E1375" w:rsidP="009E1375">
      <w:pPr>
        <w:pStyle w:val="Heading3"/>
      </w:pPr>
      <w:bookmarkStart w:id="12" w:name="_Toc370327958"/>
      <w:bookmarkStart w:id="13" w:name="_Toc391296418"/>
      <w:r>
        <w:t>Description</w:t>
      </w:r>
      <w:bookmarkEnd w:id="12"/>
      <w:bookmarkEnd w:id="13"/>
    </w:p>
    <w:p w:rsidR="00476797" w:rsidRPr="009E1375" w:rsidRDefault="001B7C68" w:rsidP="001B7C68">
      <w:pPr>
        <w:pStyle w:val="Text"/>
      </w:pPr>
      <w:r>
        <w:t xml:space="preserve">Each </w:t>
      </w:r>
      <w:r w:rsidR="00476797">
        <w:t xml:space="preserve">appointment has a start and an </w:t>
      </w:r>
      <w:proofErr w:type="spellStart"/>
      <w:r w:rsidR="00476797">
        <w:t>endtime</w:t>
      </w:r>
      <w:proofErr w:type="spellEnd"/>
      <w:r w:rsidR="00476797">
        <w:t>. It also has a title to identify it and a description for further information, which is optional. Each appointment belongs to one calendar and is identified by its id.</w:t>
      </w:r>
    </w:p>
    <w:p w:rsidR="00F27692" w:rsidRDefault="00F27692" w:rsidP="00F27692">
      <w:pPr>
        <w:pStyle w:val="Heading1"/>
        <w:widowControl/>
      </w:pPr>
      <w:bookmarkStart w:id="14" w:name="_Toc423410239"/>
      <w:bookmarkStart w:id="15" w:name="_Toc425054505"/>
      <w:bookmarkStart w:id="16" w:name="_Toc391296419"/>
      <w:bookmarkStart w:id="17" w:name="_Toc423410251"/>
      <w:bookmarkStart w:id="18" w:name="_Toc425054510"/>
      <w:bookmarkEnd w:id="4"/>
      <w:bookmarkEnd w:id="5"/>
      <w:r>
        <w:lastRenderedPageBreak/>
        <w:t>Flow of Events</w:t>
      </w:r>
      <w:bookmarkEnd w:id="14"/>
      <w:bookmarkEnd w:id="15"/>
      <w:bookmarkEnd w:id="16"/>
    </w:p>
    <w:p w:rsidR="00F27692" w:rsidRDefault="00F27692" w:rsidP="00F27692">
      <w:pPr>
        <w:pStyle w:val="Heading2"/>
        <w:widowControl/>
      </w:pPr>
      <w:bookmarkStart w:id="19" w:name="_Toc423410240"/>
      <w:bookmarkStart w:id="20" w:name="_Toc425054506"/>
      <w:bookmarkStart w:id="21" w:name="_Toc391296420"/>
      <w:r>
        <w:t>Screen Flow</w:t>
      </w:r>
      <w:bookmarkEnd w:id="19"/>
      <w:bookmarkEnd w:id="20"/>
      <w:bookmarkEnd w:id="21"/>
      <w:r>
        <w:t xml:space="preserve"> </w:t>
      </w:r>
    </w:p>
    <w:p w:rsidR="00F27692" w:rsidRPr="0078612D" w:rsidRDefault="00F27692" w:rsidP="00F27692">
      <w:r>
        <w:rPr>
          <w:noProof/>
          <w:lang w:val="de-DE" w:eastAsia="de-DE"/>
        </w:rPr>
        <w:drawing>
          <wp:inline distT="0" distB="0" distL="0" distR="0" wp14:anchorId="670E81C8" wp14:editId="3295D32A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09" w:rsidRDefault="00C36609" w:rsidP="00C36609">
      <w:pPr>
        <w:pStyle w:val="Heading2"/>
        <w:widowControl/>
      </w:pPr>
      <w:bookmarkStart w:id="22" w:name="_Toc423410241"/>
      <w:bookmarkStart w:id="23" w:name="_Toc425054507"/>
      <w:bookmarkStart w:id="24" w:name="_Toc370327961"/>
      <w:bookmarkStart w:id="25" w:name="_Toc391296421"/>
      <w:r>
        <w:t>Use Case Flows</w:t>
      </w:r>
      <w:bookmarkEnd w:id="22"/>
      <w:bookmarkEnd w:id="23"/>
      <w:bookmarkEnd w:id="24"/>
      <w:bookmarkEnd w:id="25"/>
    </w:p>
    <w:p w:rsidR="00C36609" w:rsidRDefault="00C36609" w:rsidP="00C36609">
      <w:pPr>
        <w:pStyle w:val="Heading3"/>
      </w:pPr>
      <w:bookmarkStart w:id="26" w:name="_Toc370327962"/>
      <w:bookmarkStart w:id="27" w:name="_Toc391296422"/>
      <w:r>
        <w:t>Show all bookings (List View)</w:t>
      </w:r>
      <w:bookmarkEnd w:id="26"/>
      <w:bookmarkEnd w:id="27"/>
    </w:p>
    <w:p w:rsidR="00C36609" w:rsidRPr="0078612D" w:rsidRDefault="00C36609" w:rsidP="00C36609">
      <w:r>
        <w:rPr>
          <w:noProof/>
          <w:lang w:val="de-DE" w:eastAsia="de-DE"/>
        </w:rPr>
        <w:drawing>
          <wp:inline distT="0" distB="0" distL="0" distR="0" wp14:anchorId="38D2AF40" wp14:editId="0599FE8C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09" w:rsidRDefault="00C36609" w:rsidP="00C36609">
      <w:pPr>
        <w:pStyle w:val="Heading3"/>
      </w:pPr>
      <w:bookmarkStart w:id="28" w:name="_Toc370327963"/>
      <w:bookmarkStart w:id="29" w:name="_Toc391296423"/>
      <w:r>
        <w:lastRenderedPageBreak/>
        <w:t>Show single booking (View Single)</w:t>
      </w:r>
      <w:bookmarkEnd w:id="28"/>
      <w:bookmarkEnd w:id="29"/>
    </w:p>
    <w:p w:rsidR="00C36609" w:rsidRPr="0078612D" w:rsidRDefault="00C36609" w:rsidP="00C36609">
      <w:r>
        <w:rPr>
          <w:noProof/>
          <w:lang w:val="de-DE" w:eastAsia="de-DE"/>
        </w:rPr>
        <w:drawing>
          <wp:inline distT="0" distB="0" distL="0" distR="0" wp14:anchorId="7FC70198" wp14:editId="10952207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09" w:rsidRDefault="00C36609" w:rsidP="00C36609">
      <w:pPr>
        <w:pStyle w:val="Heading3"/>
      </w:pPr>
      <w:bookmarkStart w:id="30" w:name="_Toc370327964"/>
      <w:bookmarkStart w:id="31" w:name="_Toc391296424"/>
      <w:r>
        <w:lastRenderedPageBreak/>
        <w:t>Create new booking (Create)</w:t>
      </w:r>
      <w:bookmarkEnd w:id="30"/>
      <w:bookmarkEnd w:id="31"/>
    </w:p>
    <w:p w:rsidR="00C36609" w:rsidRPr="0078612D" w:rsidRDefault="00C36609" w:rsidP="00C36609">
      <w:r>
        <w:rPr>
          <w:noProof/>
          <w:lang w:val="de-DE" w:eastAsia="de-DE"/>
        </w:rPr>
        <w:drawing>
          <wp:inline distT="0" distB="0" distL="0" distR="0" wp14:anchorId="4447191F" wp14:editId="769B850A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09" w:rsidRDefault="00C36609" w:rsidP="00C36609">
      <w:pPr>
        <w:pStyle w:val="Heading3"/>
      </w:pPr>
      <w:bookmarkStart w:id="32" w:name="_Toc370327965"/>
      <w:bookmarkStart w:id="33" w:name="_Toc391296425"/>
      <w:r>
        <w:lastRenderedPageBreak/>
        <w:t>Edit booking (Edit)</w:t>
      </w:r>
      <w:bookmarkEnd w:id="32"/>
      <w:bookmarkEnd w:id="33"/>
    </w:p>
    <w:p w:rsidR="00C36609" w:rsidRPr="0078612D" w:rsidRDefault="00C36609" w:rsidP="00C36609">
      <w:r>
        <w:rPr>
          <w:noProof/>
          <w:lang w:val="de-DE" w:eastAsia="de-DE"/>
        </w:rPr>
        <w:drawing>
          <wp:inline distT="0" distB="0" distL="0" distR="0" wp14:anchorId="474BB51D" wp14:editId="3E6FE357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09" w:rsidRDefault="00C36609" w:rsidP="00C36609">
      <w:pPr>
        <w:pStyle w:val="Heading3"/>
      </w:pPr>
      <w:bookmarkStart w:id="34" w:name="_Toc370327966"/>
      <w:bookmarkStart w:id="35" w:name="_Toc391296426"/>
      <w:r>
        <w:lastRenderedPageBreak/>
        <w:t>Delete booking (Delete)</w:t>
      </w:r>
      <w:bookmarkEnd w:id="34"/>
      <w:bookmarkEnd w:id="35"/>
    </w:p>
    <w:p w:rsidR="00C36609" w:rsidRPr="0078612D" w:rsidRDefault="00C36609" w:rsidP="00C36609">
      <w:r>
        <w:rPr>
          <w:noProof/>
          <w:lang w:val="de-DE" w:eastAsia="de-DE"/>
        </w:rPr>
        <w:drawing>
          <wp:inline distT="0" distB="0" distL="0" distR="0" wp14:anchorId="65715738" wp14:editId="482BFEA6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92" w:rsidRPr="0078612D" w:rsidRDefault="00F27692" w:rsidP="00F27692"/>
    <w:p w:rsidR="008C1037" w:rsidRDefault="008C1037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FC11E2" w:rsidRDefault="00424F26">
      <w:pPr>
        <w:pStyle w:val="Heading1"/>
      </w:pPr>
      <w:bookmarkStart w:id="36" w:name="_Toc391296427"/>
      <w:r>
        <w:lastRenderedPageBreak/>
        <w:t>Special Requirements</w:t>
      </w:r>
      <w:bookmarkEnd w:id="17"/>
      <w:bookmarkEnd w:id="18"/>
      <w:bookmarkEnd w:id="36"/>
    </w:p>
    <w:p w:rsidR="008C1037" w:rsidRPr="008C1037" w:rsidRDefault="008C1037" w:rsidP="008C1037">
      <w:pPr>
        <w:pStyle w:val="Text"/>
      </w:pPr>
      <w:r>
        <w:t>n/a</w:t>
      </w:r>
    </w:p>
    <w:p w:rsidR="00FC11E2" w:rsidRDefault="00424F26">
      <w:pPr>
        <w:pStyle w:val="Heading1"/>
        <w:widowControl/>
      </w:pPr>
      <w:bookmarkStart w:id="37" w:name="_Toc423410253"/>
      <w:bookmarkStart w:id="38" w:name="_Toc425054512"/>
      <w:bookmarkStart w:id="39" w:name="_Toc391296428"/>
      <w:r>
        <w:t>Preconditions</w:t>
      </w:r>
      <w:bookmarkEnd w:id="37"/>
      <w:bookmarkEnd w:id="38"/>
      <w:bookmarkEnd w:id="39"/>
    </w:p>
    <w:p w:rsidR="008C1037" w:rsidRDefault="008C1037" w:rsidP="008C1037">
      <w:pPr>
        <w:pStyle w:val="Heading2"/>
        <w:widowControl/>
      </w:pPr>
      <w:bookmarkStart w:id="40" w:name="_Toc370220591"/>
      <w:bookmarkStart w:id="41" w:name="_Toc391296429"/>
      <w:r>
        <w:t>Rights</w:t>
      </w:r>
      <w:bookmarkEnd w:id="40"/>
      <w:bookmarkEnd w:id="41"/>
    </w:p>
    <w:p w:rsidR="008C1037" w:rsidRPr="008C1037" w:rsidRDefault="008C1037" w:rsidP="008C1037">
      <w:pPr>
        <w:pStyle w:val="Text"/>
      </w:pPr>
      <w:r>
        <w:t>View/edit/delete/create: The user must have the rights to do the operation.</w:t>
      </w:r>
    </w:p>
    <w:p w:rsidR="00FC11E2" w:rsidRDefault="00424F26">
      <w:pPr>
        <w:pStyle w:val="Heading1"/>
        <w:widowControl/>
      </w:pPr>
      <w:bookmarkStart w:id="42" w:name="_Toc423410255"/>
      <w:bookmarkStart w:id="43" w:name="_Toc425054514"/>
      <w:bookmarkStart w:id="44" w:name="_Toc391296430"/>
      <w:proofErr w:type="spellStart"/>
      <w:r>
        <w:t>Postconditions</w:t>
      </w:r>
      <w:bookmarkEnd w:id="42"/>
      <w:bookmarkEnd w:id="43"/>
      <w:bookmarkEnd w:id="44"/>
      <w:proofErr w:type="spellEnd"/>
    </w:p>
    <w:p w:rsidR="008C1037" w:rsidRDefault="00476797" w:rsidP="008C1037">
      <w:pPr>
        <w:pStyle w:val="Heading2"/>
      </w:pPr>
      <w:bookmarkStart w:id="45" w:name="_Toc391296431"/>
      <w:r>
        <w:t>Appointment</w:t>
      </w:r>
      <w:bookmarkEnd w:id="45"/>
    </w:p>
    <w:p w:rsidR="008C1037" w:rsidRDefault="008C1037" w:rsidP="008C1037">
      <w:pPr>
        <w:pStyle w:val="Text"/>
        <w:tabs>
          <w:tab w:val="left" w:pos="1134"/>
        </w:tabs>
      </w:pPr>
      <w:r>
        <w:t>Edit:</w:t>
      </w:r>
      <w:r>
        <w:tab/>
        <w:t xml:space="preserve">The </w:t>
      </w:r>
      <w:r w:rsidR="00476797">
        <w:t xml:space="preserve">appointment </w:t>
      </w:r>
      <w:r>
        <w:t>is updated</w:t>
      </w:r>
    </w:p>
    <w:p w:rsidR="008C1037" w:rsidRDefault="008C1037" w:rsidP="008C1037">
      <w:pPr>
        <w:pStyle w:val="Text"/>
        <w:tabs>
          <w:tab w:val="left" w:pos="1134"/>
        </w:tabs>
      </w:pPr>
      <w:r>
        <w:t>Delete:</w:t>
      </w:r>
      <w:r>
        <w:tab/>
        <w:t xml:space="preserve">The </w:t>
      </w:r>
      <w:r w:rsidR="00476797">
        <w:t xml:space="preserve">appointment </w:t>
      </w:r>
      <w:r>
        <w:t>is deleted</w:t>
      </w:r>
    </w:p>
    <w:p w:rsidR="008C1037" w:rsidRPr="008C1037" w:rsidRDefault="008C1037" w:rsidP="008C1037">
      <w:pPr>
        <w:pStyle w:val="Text"/>
        <w:tabs>
          <w:tab w:val="left" w:pos="1134"/>
        </w:tabs>
      </w:pPr>
      <w:r>
        <w:t>Create:</w:t>
      </w:r>
      <w:r>
        <w:tab/>
        <w:t xml:space="preserve">The </w:t>
      </w:r>
      <w:r w:rsidR="00476797">
        <w:t xml:space="preserve">appointment </w:t>
      </w:r>
      <w:r>
        <w:t>is created</w:t>
      </w:r>
    </w:p>
    <w:p w:rsidR="00847059" w:rsidRDefault="00424F26" w:rsidP="00844349">
      <w:pPr>
        <w:pStyle w:val="Heading1"/>
      </w:pPr>
      <w:bookmarkStart w:id="46" w:name="_Toc391296432"/>
      <w:r>
        <w:t>Extension Points</w:t>
      </w:r>
      <w:bookmarkEnd w:id="46"/>
    </w:p>
    <w:p w:rsidR="00844349" w:rsidRDefault="00844349" w:rsidP="008C1037">
      <w:pPr>
        <w:pStyle w:val="Text"/>
      </w:pPr>
      <w:r>
        <w:t>n/a</w:t>
      </w:r>
    </w:p>
    <w:p w:rsidR="00416201" w:rsidRDefault="00A50BB0" w:rsidP="00416201">
      <w:pPr>
        <w:pStyle w:val="Heading1"/>
      </w:pPr>
      <w:bookmarkStart w:id="47" w:name="_Toc391296433"/>
      <w:r>
        <w:t>Selenium</w:t>
      </w:r>
      <w:r w:rsidR="00416201">
        <w:t xml:space="preserve"> test scenario</w:t>
      </w:r>
      <w:r w:rsidR="00BE5AEC">
        <w:t>s</w:t>
      </w:r>
      <w:bookmarkEnd w:id="47"/>
    </w:p>
    <w:p w:rsidR="00416201" w:rsidRDefault="004A5407" w:rsidP="00416201">
      <w:pPr>
        <w:pStyle w:val="Text"/>
      </w:pPr>
      <w:r>
        <w:t>Scenario 1: add appointment</w:t>
      </w:r>
    </w:p>
    <w:p w:rsidR="004A5407" w:rsidRDefault="004A5407" w:rsidP="004A5407">
      <w:pPr>
        <w:pStyle w:val="CucumberCode"/>
      </w:pPr>
      <w:r>
        <w:t xml:space="preserve">    Given I am logged in </w:t>
      </w:r>
    </w:p>
    <w:p w:rsidR="004A5407" w:rsidRDefault="004A5407" w:rsidP="004A5407">
      <w:pPr>
        <w:pStyle w:val="CucumberCode"/>
      </w:pPr>
      <w:r>
        <w:tab/>
        <w:t>And I am on the "calendar"</w:t>
      </w:r>
    </w:p>
    <w:p w:rsidR="004A5407" w:rsidRDefault="004A5407" w:rsidP="004A5407">
      <w:pPr>
        <w:pStyle w:val="CucumberCode"/>
      </w:pPr>
      <w:r>
        <w:tab/>
        <w:t>And I clicked "new"</w:t>
      </w:r>
    </w:p>
    <w:p w:rsidR="004A5407" w:rsidRDefault="004A5407" w:rsidP="004A5407">
      <w:pPr>
        <w:pStyle w:val="CucumberCode"/>
      </w:pPr>
      <w:r>
        <w:t xml:space="preserve">    When I type in the correct calendar data</w:t>
      </w:r>
    </w:p>
    <w:p w:rsidR="004A5407" w:rsidRDefault="004A5407" w:rsidP="004A5407">
      <w:pPr>
        <w:pStyle w:val="CucumberCode"/>
      </w:pPr>
      <w:r>
        <w:tab/>
        <w:t>And I click "create"</w:t>
      </w:r>
    </w:p>
    <w:p w:rsidR="004A5407" w:rsidRDefault="004A5407" w:rsidP="004A5407">
      <w:pPr>
        <w:pStyle w:val="CucumberCode"/>
      </w:pPr>
      <w:r>
        <w:t xml:space="preserve">    Then the appointment should be created</w:t>
      </w:r>
    </w:p>
    <w:p w:rsidR="004A5407" w:rsidRDefault="004A5407" w:rsidP="00416201">
      <w:pPr>
        <w:pStyle w:val="Text"/>
      </w:pPr>
    </w:p>
    <w:p w:rsidR="004A5407" w:rsidRDefault="004A5407" w:rsidP="00416201">
      <w:pPr>
        <w:pStyle w:val="Text"/>
      </w:pPr>
      <w:r>
        <w:t>Scenario 2: delete appointment</w:t>
      </w:r>
    </w:p>
    <w:p w:rsidR="004A5407" w:rsidRDefault="004A5407" w:rsidP="004A5407">
      <w:pPr>
        <w:pStyle w:val="CucumberCode"/>
      </w:pPr>
      <w:r>
        <w:t xml:space="preserve">    Given I am logged in </w:t>
      </w:r>
    </w:p>
    <w:p w:rsidR="004A5407" w:rsidRDefault="004A5407" w:rsidP="004A5407">
      <w:pPr>
        <w:pStyle w:val="CucumberCode"/>
      </w:pPr>
      <w:r>
        <w:tab/>
        <w:t>And I am on the "calendar"</w:t>
      </w:r>
    </w:p>
    <w:p w:rsidR="004A5407" w:rsidRDefault="004A5407" w:rsidP="004A5407">
      <w:pPr>
        <w:pStyle w:val="CucumberCode"/>
      </w:pPr>
      <w:r>
        <w:tab/>
        <w:t>And I clicked "delete"</w:t>
      </w:r>
    </w:p>
    <w:p w:rsidR="004A5407" w:rsidRDefault="004A5407" w:rsidP="004A5407">
      <w:pPr>
        <w:pStyle w:val="CucumberCode"/>
      </w:pPr>
      <w:r>
        <w:t xml:space="preserve">    When I click “confirm”</w:t>
      </w:r>
    </w:p>
    <w:p w:rsidR="004A5407" w:rsidRDefault="004A5407" w:rsidP="004A5407">
      <w:pPr>
        <w:pStyle w:val="CucumberCode"/>
      </w:pPr>
      <w:r>
        <w:t xml:space="preserve">    Then the appointment should be removed</w:t>
      </w:r>
    </w:p>
    <w:p w:rsidR="004A5407" w:rsidRPr="00416201" w:rsidRDefault="004A5407" w:rsidP="00416201">
      <w:pPr>
        <w:pStyle w:val="Text"/>
      </w:pPr>
    </w:p>
    <w:p w:rsidR="00416201" w:rsidRPr="003877B2" w:rsidRDefault="00416201" w:rsidP="00416201">
      <w:pPr>
        <w:pStyle w:val="Heading1"/>
      </w:pPr>
      <w:bookmarkStart w:id="48" w:name="_Toc391296434"/>
      <w:r>
        <w:t>Mockups</w:t>
      </w:r>
      <w:bookmarkEnd w:id="48"/>
    </w:p>
    <w:p w:rsidR="00A2798A" w:rsidRDefault="00476797" w:rsidP="008C1037">
      <w:pPr>
        <w:pStyle w:val="Text"/>
      </w:pPr>
      <w:r>
        <w:t>n/a</w:t>
      </w:r>
    </w:p>
    <w:p w:rsidR="00A2798A" w:rsidRDefault="00A2798A" w:rsidP="00A2798A">
      <w:pPr>
        <w:rPr>
          <w:rFonts w:ascii="Arial" w:hAnsi="Arial"/>
          <w:sz w:val="22"/>
        </w:rPr>
      </w:pPr>
      <w:r>
        <w:br w:type="page"/>
      </w:r>
    </w:p>
    <w:p w:rsidR="00A2798A" w:rsidRDefault="00A2798A" w:rsidP="00A2798A">
      <w:pPr>
        <w:pStyle w:val="Heading1"/>
      </w:pPr>
      <w:bookmarkStart w:id="49" w:name="_Toc384825074"/>
      <w:bookmarkStart w:id="50" w:name="_Toc391293774"/>
      <w:bookmarkStart w:id="51" w:name="_Toc391296435"/>
      <w:r>
        <w:lastRenderedPageBreak/>
        <w:t>Function Points</w:t>
      </w:r>
      <w:bookmarkEnd w:id="49"/>
      <w:bookmarkEnd w:id="50"/>
      <w:bookmarkEnd w:id="51"/>
    </w:p>
    <w:p w:rsidR="001C6DDB" w:rsidRPr="001C6DDB" w:rsidRDefault="001C6DDB" w:rsidP="001C6DDB">
      <w:pPr>
        <w:pStyle w:val="Text"/>
      </w:pPr>
      <w:r>
        <w:t>Below you can see the function point calculation for this use case.</w:t>
      </w:r>
    </w:p>
    <w:p w:rsidR="00416201" w:rsidRPr="00844349" w:rsidRDefault="00792D1D" w:rsidP="008C1037">
      <w:pPr>
        <w:pStyle w:val="Text"/>
      </w:pPr>
      <w:r w:rsidRPr="00792D1D">
        <w:rPr>
          <w:noProof/>
          <w:lang w:val="de-DE" w:eastAsia="de-DE"/>
        </w:rPr>
        <w:drawing>
          <wp:inline distT="0" distB="0" distL="0" distR="0">
            <wp:extent cx="4543425" cy="5972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201" w:rsidRPr="00844349">
      <w:headerReference w:type="default" r:id="rId17"/>
      <w:footerReference w:type="default" r:id="rId1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E66" w:rsidRDefault="00466E66">
      <w:pPr>
        <w:spacing w:line="240" w:lineRule="auto"/>
      </w:pPr>
      <w:r>
        <w:separator/>
      </w:r>
    </w:p>
  </w:endnote>
  <w:endnote w:type="continuationSeparator" w:id="0">
    <w:p w:rsidR="00466E66" w:rsidRDefault="00466E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C11E2" w:rsidRPr="00525173" w:rsidTr="00525173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C11E2" w:rsidRPr="00525173" w:rsidRDefault="00424F26">
          <w:pPr>
            <w:ind w:right="360"/>
            <w:rPr>
              <w:rFonts w:ascii="Arial" w:hAnsi="Arial" w:cs="Arial"/>
              <w:sz w:val="24"/>
            </w:rPr>
          </w:pPr>
          <w:r w:rsidRPr="00525173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C11E2" w:rsidRPr="00525173" w:rsidRDefault="00424F26">
          <w:pPr>
            <w:jc w:val="center"/>
            <w:rPr>
              <w:rFonts w:ascii="Arial" w:hAnsi="Arial" w:cs="Arial"/>
            </w:rPr>
          </w:pPr>
          <w:r w:rsidRPr="00525173">
            <w:rPr>
              <w:rFonts w:ascii="Arial" w:hAnsi="Arial" w:cs="Arial"/>
            </w:rPr>
            <w:fldChar w:fldCharType="begin"/>
          </w:r>
          <w:r w:rsidRPr="00525173">
            <w:rPr>
              <w:rFonts w:ascii="Arial" w:hAnsi="Arial" w:cs="Arial"/>
            </w:rPr>
            <w:instrText>symbol 211 \f "Symbol" \s 10</w:instrText>
          </w:r>
          <w:r w:rsidRPr="00525173">
            <w:rPr>
              <w:rFonts w:ascii="Arial" w:hAnsi="Arial" w:cs="Arial"/>
            </w:rPr>
            <w:fldChar w:fldCharType="separate"/>
          </w:r>
          <w:r w:rsidRPr="00525173">
            <w:rPr>
              <w:rFonts w:ascii="Arial" w:hAnsi="Arial" w:cs="Arial"/>
            </w:rPr>
            <w:t>Ó</w:t>
          </w:r>
          <w:r w:rsidRPr="00525173">
            <w:rPr>
              <w:rFonts w:ascii="Arial" w:hAnsi="Arial" w:cs="Arial"/>
            </w:rPr>
            <w:fldChar w:fldCharType="end"/>
          </w:r>
          <w:r w:rsidR="00797728" w:rsidRPr="00525173">
            <w:rPr>
              <w:rFonts w:ascii="Arial" w:hAnsi="Arial" w:cs="Arial"/>
            </w:rPr>
            <w:fldChar w:fldCharType="begin"/>
          </w:r>
          <w:r w:rsidR="00797728" w:rsidRPr="00525173">
            <w:rPr>
              <w:rFonts w:ascii="Arial" w:hAnsi="Arial" w:cs="Arial"/>
            </w:rPr>
            <w:instrText xml:space="preserve"> DOCPROPERTY "Company"  \* MERGEFORMAT </w:instrText>
          </w:r>
          <w:r w:rsidR="00797728" w:rsidRPr="00525173">
            <w:rPr>
              <w:rFonts w:ascii="Arial" w:hAnsi="Arial" w:cs="Arial"/>
            </w:rPr>
            <w:fldChar w:fldCharType="separate"/>
          </w:r>
          <w:r w:rsidR="008476B2">
            <w:rPr>
              <w:rFonts w:ascii="Arial" w:hAnsi="Arial" w:cs="Arial"/>
            </w:rPr>
            <w:t>Storm Cloud Development</w:t>
          </w:r>
          <w:r w:rsidR="00797728" w:rsidRPr="00525173">
            <w:rPr>
              <w:rFonts w:ascii="Arial" w:hAnsi="Arial" w:cs="Arial"/>
            </w:rPr>
            <w:fldChar w:fldCharType="end"/>
          </w:r>
          <w:r w:rsidRPr="00525173">
            <w:rPr>
              <w:rFonts w:ascii="Arial" w:hAnsi="Arial" w:cs="Arial"/>
            </w:rPr>
            <w:t xml:space="preserve">, </w:t>
          </w:r>
          <w:r w:rsidRPr="00525173">
            <w:rPr>
              <w:rFonts w:ascii="Arial" w:hAnsi="Arial" w:cs="Arial"/>
            </w:rPr>
            <w:fldChar w:fldCharType="begin"/>
          </w:r>
          <w:r w:rsidRPr="00525173">
            <w:rPr>
              <w:rFonts w:ascii="Arial" w:hAnsi="Arial" w:cs="Arial"/>
            </w:rPr>
            <w:instrText xml:space="preserve"> DATE \@ "yyyy" </w:instrText>
          </w:r>
          <w:r w:rsidRPr="00525173">
            <w:rPr>
              <w:rFonts w:ascii="Arial" w:hAnsi="Arial" w:cs="Arial"/>
            </w:rPr>
            <w:fldChar w:fldCharType="separate"/>
          </w:r>
          <w:r w:rsidR="008476B2">
            <w:rPr>
              <w:rFonts w:ascii="Arial" w:hAnsi="Arial" w:cs="Arial"/>
              <w:noProof/>
            </w:rPr>
            <w:t>2014</w:t>
          </w:r>
          <w:r w:rsidRPr="00525173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C11E2" w:rsidRPr="00525173" w:rsidRDefault="00424F26">
          <w:pPr>
            <w:jc w:val="right"/>
            <w:rPr>
              <w:rFonts w:ascii="Arial" w:hAnsi="Arial" w:cs="Arial"/>
            </w:rPr>
          </w:pPr>
          <w:r w:rsidRPr="00525173">
            <w:rPr>
              <w:rFonts w:ascii="Arial" w:hAnsi="Arial" w:cs="Arial"/>
            </w:rPr>
            <w:t xml:space="preserve">Page </w:t>
          </w:r>
          <w:r w:rsidRPr="00525173">
            <w:rPr>
              <w:rStyle w:val="PageNumber"/>
              <w:rFonts w:ascii="Arial" w:hAnsi="Arial" w:cs="Arial"/>
            </w:rPr>
            <w:fldChar w:fldCharType="begin"/>
          </w:r>
          <w:r w:rsidRPr="00525173">
            <w:rPr>
              <w:rStyle w:val="PageNumber"/>
              <w:rFonts w:ascii="Arial" w:hAnsi="Arial" w:cs="Arial"/>
            </w:rPr>
            <w:instrText xml:space="preserve">page </w:instrText>
          </w:r>
          <w:r w:rsidRPr="00525173">
            <w:rPr>
              <w:rStyle w:val="PageNumber"/>
              <w:rFonts w:ascii="Arial" w:hAnsi="Arial" w:cs="Arial"/>
            </w:rPr>
            <w:fldChar w:fldCharType="separate"/>
          </w:r>
          <w:r w:rsidR="008476B2">
            <w:rPr>
              <w:rStyle w:val="PageNumber"/>
              <w:rFonts w:ascii="Arial" w:hAnsi="Arial" w:cs="Arial"/>
              <w:noProof/>
            </w:rPr>
            <w:t>3</w:t>
          </w:r>
          <w:r w:rsidRPr="00525173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C11E2" w:rsidRDefault="00FC11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E66" w:rsidRDefault="00466E66">
      <w:pPr>
        <w:spacing w:line="240" w:lineRule="auto"/>
      </w:pPr>
      <w:r>
        <w:separator/>
      </w:r>
    </w:p>
  </w:footnote>
  <w:footnote w:type="continuationSeparator" w:id="0">
    <w:p w:rsidR="00466E66" w:rsidRDefault="00466E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1E2" w:rsidRDefault="00FC11E2">
    <w:pPr>
      <w:rPr>
        <w:sz w:val="24"/>
      </w:rPr>
    </w:pPr>
  </w:p>
  <w:p w:rsidR="00FC11E2" w:rsidRDefault="00FC11E2">
    <w:pPr>
      <w:pBdr>
        <w:top w:val="single" w:sz="6" w:space="1" w:color="auto"/>
      </w:pBdr>
      <w:rPr>
        <w:sz w:val="24"/>
      </w:rPr>
    </w:pPr>
  </w:p>
  <w:p w:rsidR="00FC11E2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476B2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C11E2" w:rsidRDefault="00FC11E2">
    <w:pPr>
      <w:pBdr>
        <w:bottom w:val="single" w:sz="6" w:space="1" w:color="auto"/>
      </w:pBdr>
      <w:jc w:val="right"/>
      <w:rPr>
        <w:sz w:val="24"/>
      </w:rPr>
    </w:pPr>
  </w:p>
  <w:p w:rsidR="00FC11E2" w:rsidRDefault="00FC11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C11E2" w:rsidRPr="00525173">
      <w:tc>
        <w:tcPr>
          <w:tcW w:w="6379" w:type="dxa"/>
        </w:tcPr>
        <w:p w:rsidR="00FC11E2" w:rsidRPr="00525173" w:rsidRDefault="00797728">
          <w:pPr>
            <w:rPr>
              <w:rFonts w:ascii="Arial" w:hAnsi="Arial" w:cs="Arial"/>
            </w:rPr>
          </w:pPr>
          <w:r w:rsidRPr="00525173">
            <w:rPr>
              <w:rFonts w:ascii="Arial" w:hAnsi="Arial" w:cs="Arial"/>
            </w:rPr>
            <w:fldChar w:fldCharType="begin"/>
          </w:r>
          <w:r w:rsidRPr="00525173">
            <w:rPr>
              <w:rFonts w:ascii="Arial" w:hAnsi="Arial" w:cs="Arial"/>
            </w:rPr>
            <w:instrText xml:space="preserve">subject  \* Mergeformat </w:instrText>
          </w:r>
          <w:r w:rsidRPr="00525173">
            <w:rPr>
              <w:rFonts w:ascii="Arial" w:hAnsi="Arial" w:cs="Arial"/>
            </w:rPr>
            <w:fldChar w:fldCharType="separate"/>
          </w:r>
          <w:r w:rsidR="008476B2">
            <w:rPr>
              <w:rFonts w:ascii="Arial" w:hAnsi="Arial" w:cs="Arial"/>
            </w:rPr>
            <w:t>Project CM</w:t>
          </w:r>
          <w:r w:rsidRPr="00525173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C11E2" w:rsidRPr="00525173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525173">
            <w:rPr>
              <w:rFonts w:ascii="Arial" w:hAnsi="Arial" w:cs="Arial"/>
            </w:rPr>
            <w:t xml:space="preserve">  Version:</w:t>
          </w:r>
          <w:r w:rsidR="00A2798A">
            <w:rPr>
              <w:rFonts w:ascii="Arial" w:hAnsi="Arial" w:cs="Arial"/>
            </w:rPr>
            <w:t xml:space="preserve"> </w:t>
          </w:r>
          <w:r w:rsidR="00A2798A">
            <w:rPr>
              <w:rFonts w:ascii="Arial" w:hAnsi="Arial" w:cs="Arial"/>
            </w:rPr>
            <w:tab/>
            <w:t>1.2</w:t>
          </w:r>
        </w:p>
      </w:tc>
    </w:tr>
    <w:tr w:rsidR="00FC11E2" w:rsidRPr="00525173">
      <w:tc>
        <w:tcPr>
          <w:tcW w:w="6379" w:type="dxa"/>
        </w:tcPr>
        <w:p w:rsidR="00FC11E2" w:rsidRPr="00525173" w:rsidRDefault="00797728">
          <w:pPr>
            <w:rPr>
              <w:rFonts w:ascii="Arial" w:hAnsi="Arial" w:cs="Arial"/>
            </w:rPr>
          </w:pPr>
          <w:r w:rsidRPr="00525173">
            <w:rPr>
              <w:rFonts w:ascii="Arial" w:hAnsi="Arial" w:cs="Arial"/>
            </w:rPr>
            <w:fldChar w:fldCharType="begin"/>
          </w:r>
          <w:r w:rsidRPr="00525173">
            <w:rPr>
              <w:rFonts w:ascii="Arial" w:hAnsi="Arial" w:cs="Arial"/>
            </w:rPr>
            <w:instrText xml:space="preserve">title  \* Mergeformat </w:instrText>
          </w:r>
          <w:r w:rsidRPr="00525173">
            <w:rPr>
              <w:rFonts w:ascii="Arial" w:hAnsi="Arial" w:cs="Arial"/>
            </w:rPr>
            <w:fldChar w:fldCharType="separate"/>
          </w:r>
          <w:r w:rsidR="008476B2">
            <w:rPr>
              <w:rFonts w:ascii="Arial" w:hAnsi="Arial" w:cs="Arial"/>
            </w:rPr>
            <w:t>UC: Manage appointments</w:t>
          </w:r>
          <w:r w:rsidRPr="00525173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C11E2" w:rsidRPr="00525173" w:rsidRDefault="007B5759" w:rsidP="00A2798A">
          <w:pPr>
            <w:tabs>
              <w:tab w:val="right" w:pos="2693"/>
            </w:tabs>
            <w:rPr>
              <w:rFonts w:ascii="Arial" w:hAnsi="Arial" w:cs="Arial"/>
            </w:rPr>
          </w:pPr>
          <w:r w:rsidRPr="00525173">
            <w:rPr>
              <w:rFonts w:ascii="Arial" w:hAnsi="Arial" w:cs="Arial"/>
            </w:rPr>
            <w:t xml:space="preserve">  Date: </w:t>
          </w:r>
          <w:r w:rsidRPr="00525173">
            <w:rPr>
              <w:rFonts w:ascii="Arial" w:hAnsi="Arial" w:cs="Arial"/>
            </w:rPr>
            <w:tab/>
          </w:r>
          <w:r w:rsidR="00A2798A">
            <w:rPr>
              <w:rFonts w:ascii="Arial" w:hAnsi="Arial" w:cs="Arial"/>
            </w:rPr>
            <w:t>19/Jun/2014</w:t>
          </w:r>
        </w:p>
      </w:tc>
    </w:tr>
  </w:tbl>
  <w:p w:rsidR="00FC11E2" w:rsidRDefault="00FC11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A2142D6"/>
    <w:multiLevelType w:val="hybridMultilevel"/>
    <w:tmpl w:val="21288466"/>
    <w:lvl w:ilvl="0" w:tplc="8884A0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07596"/>
    <w:rsid w:val="00035672"/>
    <w:rsid w:val="000D180A"/>
    <w:rsid w:val="00113F5B"/>
    <w:rsid w:val="001152A0"/>
    <w:rsid w:val="00133016"/>
    <w:rsid w:val="001B7C68"/>
    <w:rsid w:val="001C6DDB"/>
    <w:rsid w:val="001D4087"/>
    <w:rsid w:val="001F289D"/>
    <w:rsid w:val="00232CED"/>
    <w:rsid w:val="00275481"/>
    <w:rsid w:val="00416201"/>
    <w:rsid w:val="00424F26"/>
    <w:rsid w:val="00433708"/>
    <w:rsid w:val="00466E66"/>
    <w:rsid w:val="00476797"/>
    <w:rsid w:val="0049595E"/>
    <w:rsid w:val="004A09CD"/>
    <w:rsid w:val="004A5407"/>
    <w:rsid w:val="00525173"/>
    <w:rsid w:val="0055169D"/>
    <w:rsid w:val="00585DBF"/>
    <w:rsid w:val="005B21B0"/>
    <w:rsid w:val="0062000C"/>
    <w:rsid w:val="00673280"/>
    <w:rsid w:val="006E3A51"/>
    <w:rsid w:val="006F3FB3"/>
    <w:rsid w:val="00700AA7"/>
    <w:rsid w:val="00763E90"/>
    <w:rsid w:val="00767D4A"/>
    <w:rsid w:val="00792D1D"/>
    <w:rsid w:val="00797728"/>
    <w:rsid w:val="007B5759"/>
    <w:rsid w:val="007C79FE"/>
    <w:rsid w:val="00844349"/>
    <w:rsid w:val="00847059"/>
    <w:rsid w:val="008476B2"/>
    <w:rsid w:val="008C1037"/>
    <w:rsid w:val="008D3E01"/>
    <w:rsid w:val="00910D98"/>
    <w:rsid w:val="009E1375"/>
    <w:rsid w:val="00A2798A"/>
    <w:rsid w:val="00A50BB0"/>
    <w:rsid w:val="00AA3FE5"/>
    <w:rsid w:val="00BE43CC"/>
    <w:rsid w:val="00BE5AEC"/>
    <w:rsid w:val="00C36609"/>
    <w:rsid w:val="00CC61BB"/>
    <w:rsid w:val="00D0424D"/>
    <w:rsid w:val="00D531ED"/>
    <w:rsid w:val="00D80908"/>
    <w:rsid w:val="00DF5091"/>
    <w:rsid w:val="00E81277"/>
    <w:rsid w:val="00F27692"/>
    <w:rsid w:val="00F81754"/>
    <w:rsid w:val="00F91A45"/>
    <w:rsid w:val="00FC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8D3E01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8D3E01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8D3E01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525173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525173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525173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525173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07596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8D3E01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8D3E01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9E1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525173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9E1375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525173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9E1375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4A5407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4A5407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8D3E01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8D3E01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8D3E01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525173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525173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525173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525173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07596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8D3E01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8D3E01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9E1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525173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9E1375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525173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9E1375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4A5407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4A5407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3A125-B6E1-4CEB-8835-06C9F7605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435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appointments</vt:lpstr>
    </vt:vector>
  </TitlesOfParts>
  <Company>Storm Cloud Development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appointments</dc:title>
  <dc:subject>Project CM</dc:subject>
  <dc:creator>Storm Cloud Development</dc:creator>
  <cp:lastModifiedBy>Engelmann, Tobias</cp:lastModifiedBy>
  <cp:revision>39</cp:revision>
  <cp:lastPrinted>2014-06-29T19:46:00Z</cp:lastPrinted>
  <dcterms:created xsi:type="dcterms:W3CDTF">2013-10-17T10:28:00Z</dcterms:created>
  <dcterms:modified xsi:type="dcterms:W3CDTF">2014-06-29T19:47:00Z</dcterms:modified>
</cp:coreProperties>
</file>